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48E20" w14:textId="15BA9E12" w:rsidR="0041795A" w:rsidRPr="0075779F" w:rsidRDefault="00706100" w:rsidP="00147D72">
      <w:pPr>
        <w:pStyle w:val="Ttulo"/>
        <w:rPr>
          <w:sz w:val="48"/>
          <w:szCs w:val="48"/>
        </w:rPr>
      </w:pPr>
      <w:r>
        <w:rPr>
          <w:noProof/>
          <w:sz w:val="48"/>
          <w:szCs w:val="48"/>
          <w:lang w:eastAsia="pt-BR"/>
        </w:rPr>
        <w:drawing>
          <wp:inline distT="0" distB="0" distL="0" distR="0" wp14:anchorId="334ED741" wp14:editId="31294940">
            <wp:extent cx="480060" cy="480060"/>
            <wp:effectExtent l="0" t="0" r="0" b="0"/>
            <wp:docPr id="1" name="Gráfico 1" descr="Termô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Thermomet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C9A">
        <w:rPr>
          <w:sz w:val="48"/>
          <w:szCs w:val="48"/>
        </w:rPr>
        <w:t>Relatório – Calibração do termômetro resistivo</w:t>
      </w:r>
    </w:p>
    <w:p w14:paraId="2AF5451E" w14:textId="62426AFC" w:rsidR="002A1A8D" w:rsidRPr="002A1A8D" w:rsidRDefault="002A1A8D" w:rsidP="002A1A8D">
      <w:pPr>
        <w:tabs>
          <w:tab w:val="left" w:pos="3525"/>
        </w:tabs>
        <w:ind w:firstLine="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2A1A8D">
        <w:rPr>
          <w:sz w:val="36"/>
          <w:szCs w:val="36"/>
        </w:rPr>
        <w:t>Aluno1:</w:t>
      </w:r>
      <w:r>
        <w:rPr>
          <w:sz w:val="36"/>
          <w:szCs w:val="36"/>
        </w:rPr>
        <w:t xml:space="preserve"> </w:t>
      </w:r>
      <w:bookmarkStart w:id="0" w:name="_GoBack"/>
      <w:bookmarkEnd w:id="0"/>
      <w:r w:rsidRPr="002A1A8D">
        <w:rPr>
          <w:sz w:val="36"/>
          <w:szCs w:val="36"/>
        </w:rPr>
        <w:t>Ana Beatriz Bertolucci Henriques</w:t>
      </w:r>
    </w:p>
    <w:p w14:paraId="29CFC405" w14:textId="4AB0232E" w:rsidR="00717887" w:rsidRPr="002A1A8D" w:rsidRDefault="002A1A8D" w:rsidP="002A1A8D">
      <w:pPr>
        <w:tabs>
          <w:tab w:val="left" w:pos="3525"/>
        </w:tabs>
        <w:ind w:firstLine="0"/>
        <w:rPr>
          <w:sz w:val="36"/>
          <w:szCs w:val="36"/>
        </w:rPr>
      </w:pPr>
      <w:r w:rsidRPr="002A1A8D">
        <w:rPr>
          <w:sz w:val="36"/>
          <w:szCs w:val="36"/>
        </w:rPr>
        <w:t xml:space="preserve"> Aluno2:</w:t>
      </w:r>
      <w:r>
        <w:rPr>
          <w:sz w:val="36"/>
          <w:szCs w:val="36"/>
        </w:rPr>
        <w:t xml:space="preserve"> </w:t>
      </w:r>
      <w:r w:rsidRPr="002A1A8D">
        <w:rPr>
          <w:sz w:val="36"/>
          <w:szCs w:val="36"/>
        </w:rPr>
        <w:t>Tainara Soares Mendes</w:t>
      </w:r>
    </w:p>
    <w:p w14:paraId="06201E4C" w14:textId="41ADF5B1" w:rsidR="0030459F" w:rsidRDefault="0030459F" w:rsidP="00706100">
      <w:pPr>
        <w:pStyle w:val="Ttulo1"/>
      </w:pPr>
      <w:r>
        <w:t>A calibração</w:t>
      </w:r>
    </w:p>
    <w:p w14:paraId="49B76111" w14:textId="77777777" w:rsidR="00A07A86" w:rsidRPr="00A07A86" w:rsidRDefault="00A07A86" w:rsidP="00A07A86"/>
    <w:p w14:paraId="027FEBBE" w14:textId="256BDFD0" w:rsidR="00706100" w:rsidRPr="00706100" w:rsidRDefault="00706100" w:rsidP="00706100">
      <w:r>
        <w:t>A ca</w:t>
      </w:r>
      <w:r w:rsidR="00815E87">
        <w:t>libração trata</w:t>
      </w:r>
      <w:r>
        <w:t xml:space="preserve">-se de </w:t>
      </w:r>
      <w:r w:rsidR="008269D4">
        <w:t xml:space="preserve">uma série de </w:t>
      </w:r>
      <w:r>
        <w:t xml:space="preserve">procedimentos </w:t>
      </w:r>
      <w:r w:rsidR="008269D4">
        <w:t>necessários para</w:t>
      </w:r>
      <w:r>
        <w:t xml:space="preserve"> demonstrar</w:t>
      </w:r>
      <w:r w:rsidR="004D37FA">
        <w:t>,</w:t>
      </w:r>
      <w:r>
        <w:t xml:space="preserve"> a rel</w:t>
      </w:r>
      <w:r w:rsidR="00815E87">
        <w:t>açã</w:t>
      </w:r>
      <w:r>
        <w:t>o entre os valores indicados por um instrumento (no caso</w:t>
      </w:r>
      <w:r w:rsidR="008269D4">
        <w:t>,</w:t>
      </w:r>
      <w:r>
        <w:t xml:space="preserve"> o termômetro resistivo) e </w:t>
      </w:r>
      <w:r w:rsidR="003546AF">
        <w:t xml:space="preserve">os </w:t>
      </w:r>
      <w:r>
        <w:t xml:space="preserve">valores </w:t>
      </w:r>
      <w:r w:rsidR="00815E87">
        <w:t>de uma dada grandeza (no caso</w:t>
      </w:r>
      <w:r w:rsidR="008269D4">
        <w:t>,</w:t>
      </w:r>
      <w:r w:rsidR="00815E87">
        <w:t xml:space="preserve"> temperatura).</w:t>
      </w:r>
      <w:r w:rsidR="008269D4">
        <w:t xml:space="preserve"> </w:t>
      </w:r>
    </w:p>
    <w:p w14:paraId="32A1D126" w14:textId="1B1393E2" w:rsidR="0030459F" w:rsidRDefault="0030459F" w:rsidP="004725ED">
      <w:pPr>
        <w:pStyle w:val="Ttulo1"/>
      </w:pPr>
      <w:r>
        <w:t>Coleta de dados</w:t>
      </w:r>
    </w:p>
    <w:p w14:paraId="591CFC3F" w14:textId="77777777" w:rsidR="00A07A86" w:rsidRPr="00A07A86" w:rsidRDefault="00A07A86" w:rsidP="00A07A86"/>
    <w:p w14:paraId="76A983D2" w14:textId="3CBD0680" w:rsidR="00CC6030" w:rsidRDefault="00E33E2C" w:rsidP="008C5E30">
      <w:r>
        <w:t>Para calibrar o</w:t>
      </w:r>
      <w:r w:rsidR="009C03E2">
        <w:t xml:space="preserve"> termômetro resis</w:t>
      </w:r>
      <w:r w:rsidR="00CC6030">
        <w:t>t</w:t>
      </w:r>
      <w:r w:rsidR="009C03E2">
        <w:t>ivo</w:t>
      </w:r>
      <w:r>
        <w:t>,</w:t>
      </w:r>
      <w:r w:rsidR="009C03E2">
        <w:t xml:space="preserve"> </w:t>
      </w:r>
      <w:r w:rsidR="00CC6030">
        <w:t xml:space="preserve">é necessário medir repetidas vezes os valores das resistências do </w:t>
      </w:r>
      <w:r w:rsidR="00CC6030" w:rsidRPr="009C03E2">
        <w:rPr>
          <w:i/>
        </w:rPr>
        <w:t>trimpot</w:t>
      </w:r>
      <w:r w:rsidR="00CC6030">
        <w:t xml:space="preserve"> relacionados a cada temperatura estabelecida e verificada</w:t>
      </w:r>
      <w:r w:rsidR="009C03E2">
        <w:t xml:space="preserve"> por um termômetro já calibrado</w:t>
      </w:r>
      <w:r w:rsidR="00CC6030">
        <w:t>.</w:t>
      </w:r>
      <w:r w:rsidR="009C03E2">
        <w:t xml:space="preserve"> </w:t>
      </w:r>
      <w:r w:rsidR="00CC6030">
        <w:t>No experimento em sala</w:t>
      </w:r>
      <w:r w:rsidR="009C03E2">
        <w:t>,</w:t>
      </w:r>
      <w:r w:rsidR="00CC6030">
        <w:t xml:space="preserve"> para cada temp</w:t>
      </w:r>
      <w:r w:rsidR="009C03E2">
        <w:t>eratura foram feitas 3 medições.</w:t>
      </w:r>
      <w:r w:rsidR="00BE354F">
        <w:t xml:space="preserve"> </w:t>
      </w:r>
      <w:r w:rsidR="009C03E2">
        <w:t>A grandeza medida durante a coleta de dados</w:t>
      </w:r>
      <w:r w:rsidR="00936F86">
        <w:t xml:space="preserve"> foi a </w:t>
      </w:r>
      <w:r w:rsidR="009C03E2">
        <w:t xml:space="preserve">resistência do </w:t>
      </w:r>
      <w:r w:rsidR="009C03E2" w:rsidRPr="009C03E2">
        <w:rPr>
          <w:i/>
        </w:rPr>
        <w:t>trimpot</w:t>
      </w:r>
      <w:r w:rsidR="00BE354F">
        <w:t>.</w:t>
      </w:r>
      <w:r w:rsidR="00CC6030">
        <w:t xml:space="preserve"> O circuito montado para esta medição foi a Ponte </w:t>
      </w:r>
      <w:r w:rsidR="00815E87">
        <w:t>de Wheatstone</w:t>
      </w:r>
      <w:r w:rsidR="009C03E2">
        <w:t>,</w:t>
      </w:r>
      <w:r w:rsidR="00815E87">
        <w:t xml:space="preserve"> com resistor variável e o termômetro resistivo</w:t>
      </w:r>
      <w:r w:rsidR="00B7501D">
        <w:t>, um tipo de circuito que facilita a identificação de variação em um dos resistores do circuito, por meio da coleta da medida do outro</w:t>
      </w:r>
      <w:r w:rsidR="00815E87">
        <w:t>.</w:t>
      </w:r>
      <w:r w:rsidR="00BE354F">
        <w:t xml:space="preserve"> </w:t>
      </w:r>
    </w:p>
    <w:p w14:paraId="21846AEB" w14:textId="39C72983" w:rsidR="00CC6030" w:rsidRDefault="00CC6030" w:rsidP="00DC6123">
      <w:r>
        <w:t>O val</w:t>
      </w:r>
      <w:r w:rsidR="009C03E2">
        <w:t>or da resistência não foi medido</w:t>
      </w:r>
      <w:r>
        <w:t xml:space="preserve"> diretamente no termômetro resistivo pois a variação seria muito pequena</w:t>
      </w:r>
      <w:r w:rsidR="009C03E2">
        <w:t>,</w:t>
      </w:r>
      <w:r>
        <w:t xml:space="preserve"> podendo ocasionar erros nas medições e nas conclusões</w:t>
      </w:r>
      <w:r w:rsidR="009C03E2">
        <w:t xml:space="preserve"> (a variação, em geral, é tão pequena</w:t>
      </w:r>
      <w:r w:rsidR="00936F86">
        <w:t>,</w:t>
      </w:r>
      <w:r w:rsidR="009C03E2">
        <w:t xml:space="preserve"> que o</w:t>
      </w:r>
      <w:r w:rsidR="00936F86">
        <w:t xml:space="preserve"> multímetro não é capaz de apresentá-la</w:t>
      </w:r>
      <w:r w:rsidR="009C03E2">
        <w:t xml:space="preserve"> com exatidão</w:t>
      </w:r>
      <w:r w:rsidR="00936F86">
        <w:t>)</w:t>
      </w:r>
      <w:r w:rsidR="007B3132">
        <w:t>. O</w:t>
      </w:r>
      <w:r>
        <w:t xml:space="preserve"> </w:t>
      </w:r>
      <w:r w:rsidRPr="00936F86">
        <w:rPr>
          <w:i/>
        </w:rPr>
        <w:t>trimpot</w:t>
      </w:r>
      <w:r w:rsidR="007B3132" w:rsidRPr="007B3132">
        <w:t>,</w:t>
      </w:r>
      <w:r w:rsidR="007B3132">
        <w:t xml:space="preserve"> por sua vez,</w:t>
      </w:r>
      <w:r>
        <w:t xml:space="preserve"> varia em casas decimais maiores</w:t>
      </w:r>
      <w:r w:rsidR="00936F86">
        <w:t>,</w:t>
      </w:r>
      <w:r>
        <w:t xml:space="preserve"> possibilitando que a variaç</w:t>
      </w:r>
      <w:r w:rsidR="00936F86">
        <w:t>ão do termômetro seja medida e apresentada</w:t>
      </w:r>
      <w:r>
        <w:t xml:space="preserve"> com maior precisão.</w:t>
      </w:r>
      <w:r w:rsidR="00936F86">
        <w:t xml:space="preserve"> </w:t>
      </w:r>
      <w:r w:rsidR="00F17EF5">
        <w:t>Quando o termômetro resistivo varia com a temperatura</w:t>
      </w:r>
      <w:r w:rsidR="00936F86">
        <w:t>,</w:t>
      </w:r>
      <w:r w:rsidR="00F17EF5">
        <w:t xml:space="preserve"> a ponte entra em desequilíbrio</w:t>
      </w:r>
      <w:r w:rsidR="00936F86">
        <w:t xml:space="preserve"> </w:t>
      </w:r>
      <w:r w:rsidR="00F17EF5">
        <w:t xml:space="preserve">(potencial entre </w:t>
      </w:r>
      <w:r w:rsidR="00936F86">
        <w:t xml:space="preserve">os pontos </w:t>
      </w:r>
      <w:r w:rsidR="00F17EF5">
        <w:t>A e B diferente de 0),</w:t>
      </w:r>
      <w:r w:rsidR="00936F86">
        <w:t xml:space="preserve"> </w:t>
      </w:r>
      <w:r w:rsidR="00F17EF5">
        <w:t xml:space="preserve">deve-se então mudar o valor do </w:t>
      </w:r>
      <w:r w:rsidR="00F17EF5" w:rsidRPr="00936F86">
        <w:rPr>
          <w:i/>
        </w:rPr>
        <w:t>trimpot</w:t>
      </w:r>
      <w:r w:rsidR="00F17EF5">
        <w:t xml:space="preserve"> até que se tenha novamente o equilíbrio</w:t>
      </w:r>
      <w:r w:rsidR="00410D08">
        <w:t>,</w:t>
      </w:r>
      <w:r w:rsidR="00F17EF5">
        <w:t xml:space="preserve"> isto é</w:t>
      </w:r>
      <w:r w:rsidR="00410D08">
        <w:t>,</w:t>
      </w:r>
      <w:r w:rsidR="00F17EF5">
        <w:t xml:space="preserve"> tensão entre os pontos </w:t>
      </w:r>
      <w:r w:rsidR="00936F86">
        <w:t xml:space="preserve">anteriormente citados </w:t>
      </w:r>
      <w:r w:rsidR="00F17EF5">
        <w:t>igual a zero.</w:t>
      </w:r>
    </w:p>
    <w:p w14:paraId="76C74E56" w14:textId="327B3B4B" w:rsidR="00DB3F70" w:rsidRDefault="00DB3F70" w:rsidP="00DC6A6F">
      <w:r w:rsidRPr="004B1800">
        <w:t>A</w:t>
      </w:r>
      <w:r w:rsidR="004B1800">
        <w:t xml:space="preserve"> ponte de Wheatstone foi montada com quatro resistores, sendo </w:t>
      </w:r>
      <w:r w:rsidR="00DC6A6F">
        <w:t>dois deles com resistência fixa</w:t>
      </w:r>
      <w:r w:rsidR="002222CE">
        <w:t xml:space="preserve"> (R1 e R2)</w:t>
      </w:r>
      <w:r w:rsidR="00DC6A6F">
        <w:t>, um com resistência</w:t>
      </w:r>
      <w:r w:rsidR="004B1800">
        <w:t xml:space="preserve"> variável (</w:t>
      </w:r>
      <w:r w:rsidR="006C13A1" w:rsidRPr="006C13A1">
        <w:t>Rv</w:t>
      </w:r>
      <w:r w:rsidR="002222CE" w:rsidRPr="006C13A1">
        <w:t>)</w:t>
      </w:r>
      <w:r w:rsidR="002222CE">
        <w:t xml:space="preserve"> e o termômetro resistivo</w:t>
      </w:r>
      <w:r w:rsidR="006C13A1">
        <w:t xml:space="preserve"> (Rx)</w:t>
      </w:r>
      <w:r w:rsidR="002222CE">
        <w:t>.</w:t>
      </w:r>
      <w:r w:rsidR="006C13A1">
        <w:t xml:space="preserve"> O resistor R1, de 510 ohms, foi colocado em série com o resistor R2, de 2,4 ohms</w:t>
      </w:r>
      <w:r w:rsidR="00003069">
        <w:t>,</w:t>
      </w:r>
      <w:r w:rsidR="006C13A1">
        <w:t xml:space="preserve"> e ambos foram colocados em paralelo com Rv, de 1Kohm, e Rx, de 3,5 ohms, que também estavam dispostos em série. Então, </w:t>
      </w:r>
      <w:r w:rsidR="00DC6A6F">
        <w:t xml:space="preserve">conectamos o ponto entre R1 e Rv a um dos terminais de uma bateria </w:t>
      </w:r>
      <w:r w:rsidR="006C13A1">
        <w:t>de 3V.</w:t>
      </w:r>
      <w:r w:rsidR="00DC6A6F">
        <w:t xml:space="preserve"> O outro terminal da bateria conectamos ao ponto entre R2 e Rx. Em seguida, colocamos</w:t>
      </w:r>
      <w:r w:rsidR="00C079B6">
        <w:t xml:space="preserve"> um jumper entre R1 e R2 e outro jumper entre Rv e Rx, para medir a diferença de potenc</w:t>
      </w:r>
      <w:r w:rsidR="00DC6A6F">
        <w:t>ial (ddp) entre os dois pontos conforme fôssemos realizando as medições</w:t>
      </w:r>
      <w:r w:rsidR="00C079B6">
        <w:t>. Para que a pon</w:t>
      </w:r>
      <w:r w:rsidR="00DC6A6F">
        <w:t>te estivesse em equilíbrio, a ddp medida nos dois jumperes (pontos A e B) deveria ser igual a 0.</w:t>
      </w:r>
      <w:r w:rsidR="003A36EB">
        <w:t xml:space="preserve"> Para esse tipo de circuito, vale a relação </w:t>
      </w:r>
      <m:oMath>
        <m:r>
          <w:rPr>
            <w:rFonts w:ascii="Cambria Math" w:hAnsi="Cambria Math"/>
          </w:rPr>
          <m:t>R1∙Rx=Rv∙R2</m:t>
        </m:r>
      </m:oMath>
      <w:r w:rsidR="003A36EB">
        <w:t>, a qual nos permite descobrir o valor de qualquer resistor no circuito a partir do valor dos outros três.</w:t>
      </w:r>
    </w:p>
    <w:p w14:paraId="3C9E84F6" w14:textId="411C067E" w:rsidR="00E2631E" w:rsidRDefault="00E2631E" w:rsidP="00DC6A6F">
      <w:r>
        <w:t>Abaixo, uma ilustração gráfica do circuito montado</w:t>
      </w:r>
      <w:r w:rsidR="008966A0">
        <w:t xml:space="preserve"> (Rv apresenta uma resistência de 743 ohms e não 1Kohm como mencionado anteriormente, porque foi necessário alterar o seu valor para que a ponte entrasse em equilíbrio)</w:t>
      </w:r>
      <w:r>
        <w:t>:</w:t>
      </w:r>
    </w:p>
    <w:p w14:paraId="220AB27D" w14:textId="0EF4002C" w:rsidR="00E2631E" w:rsidRPr="00DC6A6F" w:rsidRDefault="00E2631E" w:rsidP="00285C98">
      <w:pPr>
        <w:jc w:val="left"/>
      </w:pPr>
      <w:r>
        <w:rPr>
          <w:noProof/>
          <w:lang w:eastAsia="pt-BR"/>
        </w:rPr>
        <w:lastRenderedPageBreak/>
        <w:drawing>
          <wp:inline distT="0" distB="0" distL="0" distR="0" wp14:anchorId="41B75A4C" wp14:editId="1D9AB7D1">
            <wp:extent cx="5940000" cy="2802425"/>
            <wp:effectExtent l="190500" t="190500" r="194310" b="18859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o termômetr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0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E5297" w14:textId="77777777" w:rsidR="00DB3F70" w:rsidRDefault="00DB3F70" w:rsidP="00DC6123">
      <w:pPr>
        <w:rPr>
          <w:color w:val="FF0000"/>
        </w:rPr>
      </w:pPr>
    </w:p>
    <w:p w14:paraId="7B8AA5EE" w14:textId="711A8A8D" w:rsidR="0030459F" w:rsidRDefault="00A07A86" w:rsidP="00DC6123">
      <w:pPr>
        <w:rPr>
          <w:color w:val="FF0000"/>
        </w:rPr>
      </w:pPr>
      <w:r w:rsidRPr="00A07A86">
        <w:t>Uma tabela com os dados medidos é apresentada abaixo:</w:t>
      </w:r>
    </w:p>
    <w:p w14:paraId="224248E6" w14:textId="77777777" w:rsidR="00A07A86" w:rsidRPr="008E00B1" w:rsidRDefault="00A07A86" w:rsidP="00DC6123">
      <w:pPr>
        <w:rPr>
          <w:color w:val="FF0000"/>
        </w:rPr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053"/>
        <w:gridCol w:w="2158"/>
        <w:gridCol w:w="2158"/>
      </w:tblGrid>
      <w:tr w:rsidR="00B017C4" w14:paraId="6B0DD822" w14:textId="77777777" w:rsidTr="004C2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295DC5" w14:textId="77777777" w:rsidR="00B017C4" w:rsidRDefault="00B017C4" w:rsidP="00694102">
            <w:pPr>
              <w:ind w:firstLine="0"/>
            </w:pPr>
            <w:r>
              <w:t>Temperaturas</w:t>
            </w:r>
          </w:p>
        </w:tc>
        <w:tc>
          <w:tcPr>
            <w:tcW w:w="2053" w:type="dxa"/>
          </w:tcPr>
          <w:p w14:paraId="4EFF3359" w14:textId="77777777" w:rsidR="00B017C4" w:rsidRDefault="00B017C4" w:rsidP="0069410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Medida 1</w:t>
            </w:r>
          </w:p>
        </w:tc>
        <w:tc>
          <w:tcPr>
            <w:tcW w:w="2158" w:type="dxa"/>
          </w:tcPr>
          <w:p w14:paraId="2F61AB09" w14:textId="77777777" w:rsidR="00B017C4" w:rsidRDefault="00B017C4" w:rsidP="0069410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Medida 2</w:t>
            </w:r>
          </w:p>
        </w:tc>
        <w:tc>
          <w:tcPr>
            <w:tcW w:w="2158" w:type="dxa"/>
          </w:tcPr>
          <w:p w14:paraId="50EB399B" w14:textId="77777777" w:rsidR="00B017C4" w:rsidRDefault="00B017C4" w:rsidP="0069410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Medida 3</w:t>
            </w:r>
          </w:p>
        </w:tc>
      </w:tr>
      <w:tr w:rsidR="00B017C4" w14:paraId="0D27FAE2" w14:textId="77777777" w:rsidTr="004C2C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296E9D" w14:textId="768BB994" w:rsidR="00B017C4" w:rsidRDefault="00B017C4" w:rsidP="00694102">
            <w:pPr>
              <w:ind w:firstLine="0"/>
              <w:jc w:val="left"/>
            </w:pPr>
            <w:r>
              <w:t>T1 =</w:t>
            </w:r>
            <w:r w:rsidR="004C2C31">
              <w:t xml:space="preserve"> </w:t>
            </w:r>
            <w:r w:rsidR="00815E87">
              <w:t>-15</w:t>
            </w:r>
          </w:p>
        </w:tc>
        <w:tc>
          <w:tcPr>
            <w:tcW w:w="2053" w:type="dxa"/>
          </w:tcPr>
          <w:p w14:paraId="098543FF" w14:textId="44959C03" w:rsidR="00B017C4" w:rsidRDefault="00B017C4" w:rsidP="0069410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Rv =</w:t>
            </w:r>
            <w:r w:rsidR="003A36EB">
              <w:t xml:space="preserve"> </w:t>
            </w:r>
            <w:r w:rsidR="00815E87">
              <w:t>498</w:t>
            </w:r>
          </w:p>
        </w:tc>
        <w:tc>
          <w:tcPr>
            <w:tcW w:w="2158" w:type="dxa"/>
          </w:tcPr>
          <w:p w14:paraId="588E41A3" w14:textId="249A9386" w:rsidR="00B017C4" w:rsidRDefault="00815E87" w:rsidP="0069410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Rv =</w:t>
            </w:r>
            <w:r w:rsidR="003A36EB">
              <w:t xml:space="preserve"> </w:t>
            </w:r>
            <w:r>
              <w:t>498,1</w:t>
            </w:r>
          </w:p>
        </w:tc>
        <w:tc>
          <w:tcPr>
            <w:tcW w:w="2158" w:type="dxa"/>
          </w:tcPr>
          <w:p w14:paraId="6478E64D" w14:textId="6A5A4AE3" w:rsidR="00B017C4" w:rsidRDefault="00B017C4" w:rsidP="0069410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Rv = </w:t>
            </w:r>
            <w:r w:rsidR="00815E87">
              <w:t>512</w:t>
            </w:r>
          </w:p>
        </w:tc>
      </w:tr>
      <w:tr w:rsidR="00B017C4" w14:paraId="44A1323F" w14:textId="77777777" w:rsidTr="004C2C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D05A96" w14:textId="695B6450" w:rsidR="00B017C4" w:rsidRDefault="00B017C4" w:rsidP="00694102">
            <w:pPr>
              <w:ind w:firstLine="0"/>
              <w:jc w:val="left"/>
            </w:pPr>
            <w:r>
              <w:t>T2 =</w:t>
            </w:r>
            <w:r w:rsidR="004C2C31">
              <w:t xml:space="preserve"> </w:t>
            </w:r>
            <w:r w:rsidR="00815E87">
              <w:t>0</w:t>
            </w:r>
          </w:p>
        </w:tc>
        <w:tc>
          <w:tcPr>
            <w:tcW w:w="2053" w:type="dxa"/>
          </w:tcPr>
          <w:p w14:paraId="413005F5" w14:textId="3A8EE7B2" w:rsidR="00B017C4" w:rsidRDefault="00B017C4" w:rsidP="0069410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Rv =</w:t>
            </w:r>
            <w:r w:rsidR="003A36EB">
              <w:t xml:space="preserve"> </w:t>
            </w:r>
            <w:r w:rsidR="00815E87">
              <w:t>470</w:t>
            </w:r>
          </w:p>
        </w:tc>
        <w:tc>
          <w:tcPr>
            <w:tcW w:w="2158" w:type="dxa"/>
          </w:tcPr>
          <w:p w14:paraId="6A615D32" w14:textId="591A4A6E" w:rsidR="00B017C4" w:rsidRDefault="00B017C4" w:rsidP="0069410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Rv =</w:t>
            </w:r>
            <w:r w:rsidR="003A36EB">
              <w:t xml:space="preserve"> </w:t>
            </w:r>
            <w:r w:rsidR="00815E87">
              <w:t>395</w:t>
            </w:r>
          </w:p>
        </w:tc>
        <w:tc>
          <w:tcPr>
            <w:tcW w:w="2158" w:type="dxa"/>
          </w:tcPr>
          <w:p w14:paraId="34413529" w14:textId="094CBA56" w:rsidR="00B017C4" w:rsidRDefault="00B017C4" w:rsidP="0069410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Rv = </w:t>
            </w:r>
            <w:r w:rsidR="00815E87">
              <w:t>421,8</w:t>
            </w:r>
          </w:p>
        </w:tc>
      </w:tr>
      <w:tr w:rsidR="00B017C4" w14:paraId="659C44A7" w14:textId="77777777" w:rsidTr="004C2C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11783F" w14:textId="72245383" w:rsidR="00B017C4" w:rsidRDefault="00B017C4" w:rsidP="00694102">
            <w:pPr>
              <w:ind w:firstLine="0"/>
              <w:jc w:val="left"/>
            </w:pPr>
            <w:r>
              <w:t>T3 =</w:t>
            </w:r>
            <w:r w:rsidR="004C2C31">
              <w:t xml:space="preserve"> </w:t>
            </w:r>
            <w:r w:rsidR="00815E87">
              <w:t>50,28</w:t>
            </w:r>
          </w:p>
        </w:tc>
        <w:tc>
          <w:tcPr>
            <w:tcW w:w="2053" w:type="dxa"/>
          </w:tcPr>
          <w:p w14:paraId="743EEF29" w14:textId="175B71E1" w:rsidR="00B017C4" w:rsidRDefault="00B017C4" w:rsidP="0069410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Rv =</w:t>
            </w:r>
            <w:r w:rsidR="003A36EB">
              <w:t xml:space="preserve"> </w:t>
            </w:r>
            <w:r w:rsidR="00815E87">
              <w:t>546,9</w:t>
            </w:r>
          </w:p>
        </w:tc>
        <w:tc>
          <w:tcPr>
            <w:tcW w:w="2158" w:type="dxa"/>
          </w:tcPr>
          <w:p w14:paraId="2D69F5DA" w14:textId="60A63420" w:rsidR="00B017C4" w:rsidRDefault="00B017C4" w:rsidP="0069410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Rv =</w:t>
            </w:r>
            <w:r w:rsidR="003A36EB">
              <w:t xml:space="preserve"> </w:t>
            </w:r>
            <w:r w:rsidR="00815E87">
              <w:t>547,1</w:t>
            </w:r>
          </w:p>
        </w:tc>
        <w:tc>
          <w:tcPr>
            <w:tcW w:w="2158" w:type="dxa"/>
          </w:tcPr>
          <w:p w14:paraId="55096CB5" w14:textId="0D6020AC" w:rsidR="00B017C4" w:rsidRDefault="00B017C4" w:rsidP="0069410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Rv =</w:t>
            </w:r>
            <w:r w:rsidR="003A36EB">
              <w:t xml:space="preserve"> </w:t>
            </w:r>
            <w:r w:rsidR="00815E87">
              <w:t>547,1</w:t>
            </w:r>
          </w:p>
        </w:tc>
      </w:tr>
      <w:tr w:rsidR="00B017C4" w14:paraId="03F29ACB" w14:textId="77777777" w:rsidTr="004C2C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029FE6" w14:textId="76A4AB7E" w:rsidR="00B017C4" w:rsidRDefault="00B017C4" w:rsidP="00694102">
            <w:pPr>
              <w:ind w:firstLine="0"/>
              <w:jc w:val="left"/>
            </w:pPr>
            <w:r>
              <w:t>T4 =</w:t>
            </w:r>
            <w:r w:rsidR="004C2C31">
              <w:t xml:space="preserve"> </w:t>
            </w:r>
            <w:r w:rsidR="00815E87">
              <w:t>89,01</w:t>
            </w:r>
          </w:p>
        </w:tc>
        <w:tc>
          <w:tcPr>
            <w:tcW w:w="2053" w:type="dxa"/>
          </w:tcPr>
          <w:p w14:paraId="7ABCFD3D" w14:textId="55013B5C" w:rsidR="00B017C4" w:rsidRDefault="00B017C4" w:rsidP="0069410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Rv =</w:t>
            </w:r>
            <w:r w:rsidR="003A36EB">
              <w:t xml:space="preserve"> </w:t>
            </w:r>
            <w:r w:rsidR="00815E87">
              <w:t>986</w:t>
            </w:r>
          </w:p>
        </w:tc>
        <w:tc>
          <w:tcPr>
            <w:tcW w:w="2158" w:type="dxa"/>
          </w:tcPr>
          <w:p w14:paraId="3F4C0053" w14:textId="632AAB7B" w:rsidR="00B017C4" w:rsidRDefault="00B017C4" w:rsidP="0069410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Rv =</w:t>
            </w:r>
            <w:r w:rsidR="003A36EB">
              <w:t xml:space="preserve"> </w:t>
            </w:r>
            <w:r w:rsidR="00815E87">
              <w:t>986</w:t>
            </w:r>
          </w:p>
        </w:tc>
        <w:tc>
          <w:tcPr>
            <w:tcW w:w="2158" w:type="dxa"/>
          </w:tcPr>
          <w:p w14:paraId="61B55108" w14:textId="3BD21F0E" w:rsidR="00B017C4" w:rsidRDefault="00B017C4" w:rsidP="0069410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Rv =</w:t>
            </w:r>
            <w:r w:rsidR="003A36EB">
              <w:t xml:space="preserve"> </w:t>
            </w:r>
            <w:r w:rsidR="00815E87">
              <w:t>986</w:t>
            </w:r>
          </w:p>
        </w:tc>
      </w:tr>
      <w:tr w:rsidR="00B017C4" w14:paraId="0D3D1071" w14:textId="77777777" w:rsidTr="004C2C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290D07" w14:textId="01F91171" w:rsidR="00B017C4" w:rsidRDefault="00B017C4" w:rsidP="00694102">
            <w:pPr>
              <w:ind w:firstLine="0"/>
              <w:jc w:val="left"/>
            </w:pPr>
            <w:r>
              <w:t>T5</w:t>
            </w:r>
            <w:r w:rsidR="004C2C31">
              <w:t xml:space="preserve"> </w:t>
            </w:r>
            <w:r>
              <w:t>(ambiente)</w:t>
            </w:r>
            <w:r w:rsidR="004C2C31">
              <w:t xml:space="preserve"> </w:t>
            </w:r>
            <w:r>
              <w:t>=</w:t>
            </w:r>
            <w:r w:rsidR="004C2C31">
              <w:t xml:space="preserve"> </w:t>
            </w:r>
            <w:r w:rsidR="00815E87">
              <w:t>23,34</w:t>
            </w:r>
          </w:p>
        </w:tc>
        <w:tc>
          <w:tcPr>
            <w:tcW w:w="2053" w:type="dxa"/>
          </w:tcPr>
          <w:p w14:paraId="7AE5909E" w14:textId="125A1314" w:rsidR="00B017C4" w:rsidRDefault="003A36EB" w:rsidP="0069410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Rv = </w:t>
            </w:r>
            <w:r w:rsidR="00815E87">
              <w:t>814</w:t>
            </w:r>
          </w:p>
        </w:tc>
        <w:tc>
          <w:tcPr>
            <w:tcW w:w="2158" w:type="dxa"/>
          </w:tcPr>
          <w:p w14:paraId="53E9FDC0" w14:textId="7701712F" w:rsidR="00B017C4" w:rsidRDefault="00B017C4" w:rsidP="0069410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Rv =</w:t>
            </w:r>
            <w:r w:rsidR="003A36EB">
              <w:t xml:space="preserve"> </w:t>
            </w:r>
            <w:r w:rsidR="00815E87">
              <w:t>805</w:t>
            </w:r>
          </w:p>
        </w:tc>
        <w:tc>
          <w:tcPr>
            <w:tcW w:w="2158" w:type="dxa"/>
          </w:tcPr>
          <w:p w14:paraId="52B88E6F" w14:textId="06FE3B40" w:rsidR="00B017C4" w:rsidRDefault="00B017C4" w:rsidP="0069410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Rv =</w:t>
            </w:r>
            <w:r w:rsidR="003A36EB">
              <w:t xml:space="preserve"> </w:t>
            </w:r>
            <w:r w:rsidR="00815E87">
              <w:t>853</w:t>
            </w:r>
          </w:p>
        </w:tc>
      </w:tr>
    </w:tbl>
    <w:p w14:paraId="531F501A" w14:textId="77777777" w:rsidR="00A07A86" w:rsidRDefault="00A07A86" w:rsidP="00A07A86">
      <w:pPr>
        <w:ind w:firstLine="0"/>
      </w:pPr>
    </w:p>
    <w:p w14:paraId="48EEB181" w14:textId="545EC7AE" w:rsidR="00B017C4" w:rsidRDefault="00CC6030" w:rsidP="00A07A86">
      <w:r>
        <w:t xml:space="preserve">A maioria das temperaturas apresentou coerência </w:t>
      </w:r>
      <w:r w:rsidR="008E00B1">
        <w:t xml:space="preserve">qualitativa </w:t>
      </w:r>
      <w:r w:rsidR="004C2C31">
        <w:t>no que tange à</w:t>
      </w:r>
      <w:r>
        <w:t xml:space="preserve"> premissa de que o aumento da temperatura au</w:t>
      </w:r>
      <w:r w:rsidR="00ED4007">
        <w:t>mentaria o valor da resistência, com exceção</w:t>
      </w:r>
      <w:r w:rsidR="008E00B1">
        <w:t xml:space="preserve"> </w:t>
      </w:r>
      <w:r w:rsidR="00ED4007">
        <w:t>à</w:t>
      </w:r>
      <w:r>
        <w:t>s temperaturas ambiente e -15 graus</w:t>
      </w:r>
      <w:r w:rsidR="00ED4007">
        <w:t>, as quais</w:t>
      </w:r>
      <w:r w:rsidR="00C4536E">
        <w:t xml:space="preserve"> não seguiram</w:t>
      </w:r>
      <w:r>
        <w:t xml:space="preserve"> essa </w:t>
      </w:r>
      <w:r w:rsidR="0070739B">
        <w:t>tendência</w:t>
      </w:r>
      <w:r w:rsidR="00B017C4">
        <w:t>.</w:t>
      </w:r>
      <w:r w:rsidR="009425BB">
        <w:t xml:space="preserve"> Um dos motiv</w:t>
      </w:r>
      <w:r>
        <w:t xml:space="preserve">os para essas medidas </w:t>
      </w:r>
      <w:r w:rsidR="00ED4007">
        <w:t>incoerentes seria uma anomalia</w:t>
      </w:r>
      <w:r>
        <w:t xml:space="preserve"> na protoboard</w:t>
      </w:r>
      <w:r w:rsidR="00ED4007">
        <w:t>, a qual, posteriormente contatou-se, apresentav</w:t>
      </w:r>
      <w:r w:rsidR="00C4536E">
        <w:t>a resistência, o que pode ter alterado a</w:t>
      </w:r>
      <w:r w:rsidR="00DA03FC">
        <w:t xml:space="preserve">s medidas obtidas para </w:t>
      </w:r>
      <w:r w:rsidR="00C4536E">
        <w:t>Rv</w:t>
      </w:r>
      <w:r>
        <w:t xml:space="preserve">. </w:t>
      </w:r>
      <w:r w:rsidR="008E00B1">
        <w:t>Outro motivo seriam as oscilações da temperatura ambiente e dos fornos</w:t>
      </w:r>
      <w:r w:rsidR="00C4536E">
        <w:t>, principalmente levando-se em consideração que</w:t>
      </w:r>
      <w:r w:rsidR="008E00B1">
        <w:t xml:space="preserve"> o laboratório </w:t>
      </w:r>
      <w:r w:rsidR="00C4536E">
        <w:t xml:space="preserve">estava cheio de </w:t>
      </w:r>
      <w:r w:rsidR="008E00B1">
        <w:t>alunos constantemente se movimentando e realizando experimentos,</w:t>
      </w:r>
      <w:r w:rsidR="0070739B">
        <w:t xml:space="preserve"> alteran</w:t>
      </w:r>
      <w:r w:rsidR="008E00B1">
        <w:t>do padrões como a umidade e a temperatura</w:t>
      </w:r>
      <w:r w:rsidR="00C4536E">
        <w:t>,</w:t>
      </w:r>
      <w:r w:rsidR="008E00B1">
        <w:t xml:space="preserve"> caracterizando-se </w:t>
      </w:r>
      <w:r w:rsidR="00C4536E">
        <w:t>n</w:t>
      </w:r>
      <w:r w:rsidR="008E00B1">
        <w:t>um ambiente não controlado.</w:t>
      </w:r>
      <w:r w:rsidR="00DC6123">
        <w:t xml:space="preserve"> </w:t>
      </w:r>
    </w:p>
    <w:p w14:paraId="2F1A28F5" w14:textId="4805F11A" w:rsidR="00BE354F" w:rsidRDefault="00BE354F" w:rsidP="00BE354F">
      <w:pPr>
        <w:pStyle w:val="Ttulo1"/>
      </w:pPr>
      <w:r>
        <w:t xml:space="preserve">Tipos de erros na coleta de dados </w:t>
      </w:r>
    </w:p>
    <w:p w14:paraId="26FF41B9" w14:textId="77777777" w:rsidR="00A07A86" w:rsidRPr="00A07A86" w:rsidRDefault="00A07A86" w:rsidP="00A07A86"/>
    <w:p w14:paraId="28C19E8A" w14:textId="640AC9F3" w:rsidR="0028398E" w:rsidRDefault="0028398E" w:rsidP="005F2D29">
      <w:r>
        <w:t xml:space="preserve">Os dois tipos de erro </w:t>
      </w:r>
      <w:r w:rsidR="00DE1241">
        <w:t xml:space="preserve">presentes nas medidas </w:t>
      </w:r>
      <w:r>
        <w:t>são:</w:t>
      </w:r>
    </w:p>
    <w:p w14:paraId="451D2D52" w14:textId="7518DEA1" w:rsidR="008E0F1D" w:rsidRDefault="00DE1241" w:rsidP="008E0F1D">
      <w:r>
        <w:lastRenderedPageBreak/>
        <w:t>Erro aleatório</w:t>
      </w:r>
      <w:r w:rsidR="00DB3B56">
        <w:t xml:space="preserve"> ou </w:t>
      </w:r>
      <w:r w:rsidR="008E0F1D">
        <w:t>erro padrão do valor médio</w:t>
      </w:r>
      <w:r w:rsidR="0028398E">
        <w:t>: se obtém p</w:t>
      </w:r>
      <w:r w:rsidR="00582C99">
        <w:t>or aná</w:t>
      </w:r>
      <w:r w:rsidR="0028398E">
        <w:t xml:space="preserve">lises estatísticas. </w:t>
      </w:r>
      <w:r w:rsidR="003727F1">
        <w:t xml:space="preserve">Trata-se da </w:t>
      </w:r>
      <w:r w:rsidR="0070739B">
        <w:t>análise</w:t>
      </w:r>
      <w:r w:rsidR="003727F1">
        <w:t xml:space="preserve"> de uma </w:t>
      </w:r>
      <w:r w:rsidR="0070739B">
        <w:t>série</w:t>
      </w:r>
      <w:r w:rsidR="003727F1">
        <w:t xml:space="preserve"> de observações</w:t>
      </w:r>
      <w:r w:rsidR="00582C99">
        <w:t>,</w:t>
      </w:r>
      <w:r w:rsidR="008E0F1D">
        <w:t xml:space="preserve"> concluindo-se desta</w:t>
      </w:r>
      <w:r w:rsidR="003727F1">
        <w:t xml:space="preserve"> um erro </w:t>
      </w:r>
      <w:r w:rsidR="008E0F1D">
        <w:t>padrão do valor médio das medidas</w:t>
      </w:r>
      <w:r w:rsidR="003727F1">
        <w:t xml:space="preserve">, gerando uma avaliação </w:t>
      </w:r>
      <w:r w:rsidR="008E0F1D">
        <w:t>sobre a distribuição destas em torno desse</w:t>
      </w:r>
      <w:r w:rsidR="003727F1">
        <w:t xml:space="preserve"> valor médio.</w:t>
      </w:r>
      <w:r w:rsidR="00582C99">
        <w:t xml:space="preserve"> Esse tipo de erro pode ser ocasionado por qualquer acontecimento inespe</w:t>
      </w:r>
      <w:r w:rsidR="008E0F1D">
        <w:t xml:space="preserve">rado no momento da medição, trata-se de </w:t>
      </w:r>
      <w:r w:rsidR="00582C99">
        <w:t>um erro “do ambiente”, o qual altera os resultados das medições e não é passível de previsão.</w:t>
      </w:r>
    </w:p>
    <w:p w14:paraId="2412D200" w14:textId="3E7C0B51" w:rsidR="008E0F1D" w:rsidRDefault="00582C99" w:rsidP="008E0F1D">
      <w:r>
        <w:t xml:space="preserve">Erro </w:t>
      </w:r>
      <w:r w:rsidR="00DB3B56">
        <w:t xml:space="preserve">sistemático </w:t>
      </w:r>
      <w:r>
        <w:t>residual</w:t>
      </w:r>
      <w:r w:rsidR="0028398E">
        <w:t xml:space="preserve">: </w:t>
      </w:r>
      <w:r w:rsidR="008E0F1D">
        <w:t>imprecisão de medição proveniente do multímetro, a qual é prevista pelo fabricante e informada no manual que acompanha o aparelho.</w:t>
      </w:r>
    </w:p>
    <w:p w14:paraId="14F8A552" w14:textId="2CDD52C7" w:rsidR="00B9792F" w:rsidRDefault="00C2349A" w:rsidP="008E0F1D">
      <w:r>
        <w:t xml:space="preserve">Para calcular o primeiro tipo de erro, aleatório, primeiramente é necessário realizar uma série de medições. No caso do projeto em questão, realizamos três medidas da resistência do </w:t>
      </w:r>
      <w:r w:rsidRPr="00C2349A">
        <w:rPr>
          <w:i/>
        </w:rPr>
        <w:t>trimpot</w:t>
      </w:r>
      <w:r>
        <w:t xml:space="preserve"> para cada temperatura analisada. Em seguida, é preciso obter a média de</w:t>
      </w:r>
      <w:r w:rsidR="00B9792F">
        <w:t>ssas medidas, dada pela fórmula abaixo, em que “N” representa o número de medições realizadas e “x”, o valor das medidas em questão:</w:t>
      </w:r>
    </w:p>
    <w:p w14:paraId="77449812" w14:textId="4C6A5C62" w:rsidR="00B9792F" w:rsidRDefault="002A1A8D" w:rsidP="00B9792F">
      <w:pPr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x 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21D9238" w14:textId="77777777" w:rsidR="00B9792F" w:rsidRDefault="00B9792F" w:rsidP="00B9792F">
      <w:pPr>
        <w:jc w:val="center"/>
      </w:pPr>
    </w:p>
    <w:p w14:paraId="4FD0EF51" w14:textId="0CBD121C" w:rsidR="00C2349A" w:rsidRDefault="00C2349A" w:rsidP="008E0F1D">
      <w:r>
        <w:t>Tendo obtido a média, é possível calcular o desvio padrão</w:t>
      </w:r>
      <w:r w:rsidR="00B9792F">
        <w:t xml:space="preserve"> desta, com base na seguinte fórmula (</w:t>
      </w:r>
      <m:oMath>
        <m:r>
          <w:rPr>
            <w:rFonts w:ascii="Cambria Math" w:hAnsi="Cambria Math"/>
          </w:rPr>
          <m:t>"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  <m:r>
          <w:rPr>
            <w:rFonts w:ascii="Cambria Math" w:hAnsi="Cambria Math"/>
          </w:rPr>
          <m:t>"</m:t>
        </m:r>
      </m:oMath>
      <w:r w:rsidR="00B9792F">
        <w:t xml:space="preserve"> representa o valor da média e os outros termos conservam o mesmo significado da última fórmula):</w:t>
      </w:r>
    </w:p>
    <w:p w14:paraId="25D5FCA6" w14:textId="4056A314" w:rsidR="00B9792F" w:rsidRPr="00B9792F" w:rsidRDefault="00B9792F" w:rsidP="008E0F1D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σ=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  <m:r>
                    <w:rPr>
                      <w:rFonts w:ascii="Cambria Math" w:hAnsi="Cambria Math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rad>
        </m:oMath>
      </m:oMathPara>
    </w:p>
    <w:p w14:paraId="4CD44C70" w14:textId="77777777" w:rsidR="00C2349A" w:rsidRDefault="00C2349A" w:rsidP="008E0F1D"/>
    <w:p w14:paraId="71E8FB3E" w14:textId="463E3FD0" w:rsidR="008E0F1D" w:rsidRDefault="00AC0744" w:rsidP="008E0F1D">
      <w:r>
        <w:t>Por fim, a partir da obtenção do desvio padrão, é possível calcular o erro padrão do valor médio</w:t>
      </w:r>
      <w:r w:rsidR="002A39EB">
        <w:t xml:space="preserve"> com base na fórmula a seguir (</w:t>
      </w:r>
      <m:oMath>
        <m:r>
          <w:rPr>
            <w:rFonts w:ascii="Cambria Math" w:hAnsi="Cambria Math"/>
          </w:rPr>
          <m:t>"</m:t>
        </m:r>
        <m: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 w:hAnsi="Cambria Math"/>
          </w:rPr>
          <m:t>"</m:t>
        </m:r>
      </m:oMath>
      <w:r w:rsidR="002A39EB">
        <w:t xml:space="preserve"> = desvio padrão)</w:t>
      </w:r>
    </w:p>
    <w:p w14:paraId="567CC5A4" w14:textId="77777777" w:rsidR="002A39EB" w:rsidRPr="00283824" w:rsidRDefault="002A1A8D" w:rsidP="002A39EB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</m:oMath>
      </m:oMathPara>
    </w:p>
    <w:p w14:paraId="1FDDB15C" w14:textId="37E8397D" w:rsidR="002A39EB" w:rsidRDefault="002A39EB" w:rsidP="008E0F1D">
      <w:r>
        <w:t>Tendo concluído todas as etapas, o resultado é um número que representa uma margem de erro para as medições, partindo da premissa de que estas podem ser imprecisas pelos mais diversos fatores.</w:t>
      </w:r>
    </w:p>
    <w:p w14:paraId="6521D816" w14:textId="5CF0818F" w:rsidR="008E0F1D" w:rsidRDefault="002A39EB" w:rsidP="002A39EB">
      <w:r>
        <w:t>Para calcular o segundo tipo de erro, é necessário ter em mãos a informação disponibilizada pelo fabricante sobre a imprecisão do aparelho. No caso do ohímetro utilizado em sala, sabe-se que o erro sistemático residual pode ser calculado a partir das seguintes equações:</w:t>
      </w:r>
    </w:p>
    <w:p w14:paraId="1E6C0CAE" w14:textId="77777777" w:rsidR="001970DE" w:rsidRDefault="001970DE" w:rsidP="002A39EB"/>
    <w:p w14:paraId="11A727DD" w14:textId="5F4D517B" w:rsidR="002A39EB" w:rsidRDefault="002A39EB" w:rsidP="002A39EB">
      <w:r>
        <w:t>Se o resist</w:t>
      </w:r>
      <w:r w:rsidR="002D4D41">
        <w:t>or possuir uma resistência de até</w:t>
      </w:r>
      <w:r w:rsidR="001970DE">
        <w:t xml:space="preserve"> </w:t>
      </w:r>
      <w:r>
        <w:t xml:space="preserve">600 ohms: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0,009.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+0,1</m:t>
            </m:r>
          </m:e>
        </m:d>
      </m:oMath>
    </w:p>
    <w:p w14:paraId="53A593FA" w14:textId="24AC40BD" w:rsidR="002D4D41" w:rsidRDefault="002D4D41" w:rsidP="002A39EB">
      <w:r>
        <w:t xml:space="preserve">Se for maior que 600 ohms e até 6000 ohms: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0,009.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</m:oMath>
    </w:p>
    <w:p w14:paraId="55C5866F" w14:textId="77777777" w:rsidR="001970DE" w:rsidRDefault="001970DE" w:rsidP="002A39EB"/>
    <w:p w14:paraId="44E03EBA" w14:textId="322F25AF" w:rsidR="002D4D41" w:rsidRDefault="002D4D41" w:rsidP="002A39EB">
      <w:r>
        <w:t>Com as fórmulas em mãos, basta substituir o valor de Rv para calcular o erro da medição.</w:t>
      </w:r>
    </w:p>
    <w:p w14:paraId="7AD7E042" w14:textId="097EFE1C" w:rsidR="003727F1" w:rsidRDefault="0014509F" w:rsidP="005F2D29">
      <w:r>
        <w:t>O erro total da medida obtém-se</w:t>
      </w:r>
      <w:r w:rsidR="003727F1">
        <w:t xml:space="preserve"> </w:t>
      </w:r>
      <w:r>
        <w:t xml:space="preserve">extraindo a raiz quadrada da </w:t>
      </w:r>
      <w:r w:rsidR="003727F1">
        <w:t>soma do</w:t>
      </w:r>
      <w:r>
        <w:t>s quadrados do</w:t>
      </w:r>
      <w:r w:rsidR="003727F1">
        <w:t xml:space="preserve"> erro padrão </w:t>
      </w:r>
      <w:r>
        <w:t>do valor médio e d</w:t>
      </w:r>
      <w:r w:rsidR="00B64FFA">
        <w:t>o erro sistemático re</w:t>
      </w:r>
      <w:r w:rsidR="002B42B7">
        <w:t>sidual:</w:t>
      </w:r>
    </w:p>
    <w:p w14:paraId="67E72FFE" w14:textId="2B29097A" w:rsidR="002B42B7" w:rsidRDefault="002A1A8D" w:rsidP="005F2D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Rv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284CBADE" w14:textId="77777777" w:rsidR="00B64FFA" w:rsidRDefault="00B64FFA" w:rsidP="005F2D29"/>
    <w:p w14:paraId="48334E5D" w14:textId="18082ECE" w:rsidR="00B017C4" w:rsidRDefault="00B017C4" w:rsidP="004725ED">
      <w:pPr>
        <w:pStyle w:val="Ttulo1"/>
      </w:pPr>
      <w:r>
        <w:lastRenderedPageBreak/>
        <w:t>Resultado</w:t>
      </w:r>
      <w:r w:rsidR="004725ED">
        <w:t xml:space="preserve"> e conclusão</w:t>
      </w:r>
    </w:p>
    <w:p w14:paraId="7EB6EEFB" w14:textId="77777777" w:rsidR="00A07A86" w:rsidRDefault="00A07A86" w:rsidP="00DC6123">
      <w:pPr>
        <w:rPr>
          <w:color w:val="FF0000"/>
        </w:rPr>
      </w:pPr>
    </w:p>
    <w:p w14:paraId="59C629D0" w14:textId="7350D2E1" w:rsidR="00165AF7" w:rsidRDefault="00165AF7" w:rsidP="00DC6123">
      <w:r>
        <w:t>Na calibração usa-se o método dos mínimos quadrados para</w:t>
      </w:r>
      <w:r w:rsidR="007E5007">
        <w:t xml:space="preserve"> se obter a relação entre as grandezas</w:t>
      </w:r>
      <w:r>
        <w:t xml:space="preserve"> </w:t>
      </w:r>
      <w:r w:rsidR="009E674C">
        <w:t>desejadas</w:t>
      </w:r>
      <w:r w:rsidR="007E5007">
        <w:t xml:space="preserve"> </w:t>
      </w:r>
      <w:r w:rsidR="00F17EF5">
        <w:t>(temperatura e resistência do termômetro resistivo)</w:t>
      </w:r>
      <w:r w:rsidR="009E674C">
        <w:t>.</w:t>
      </w:r>
      <w:r w:rsidR="007E5007">
        <w:t xml:space="preserve"> </w:t>
      </w:r>
      <w:r w:rsidR="009E674C">
        <w:t>A ideia desta ferramenta é ajustar a curva de um conjunto de dados</w:t>
      </w:r>
      <w:r w:rsidR="00B64FFA">
        <w:t xml:space="preserve"> que se deseja relacionar</w:t>
      </w:r>
      <w:r w:rsidR="00A07A86">
        <w:t>.</w:t>
      </w:r>
    </w:p>
    <w:p w14:paraId="3B1D7DF4" w14:textId="6BB6F0DB" w:rsidR="00A07A86" w:rsidRDefault="00A07A86" w:rsidP="00DC6123">
      <w:r>
        <w:t>Abaixo, a tabela do Excel com os dados obtidos após a realização de todos os cálculos:</w:t>
      </w:r>
    </w:p>
    <w:p w14:paraId="6DC86DF0" w14:textId="31D5DA0F" w:rsidR="00A07A86" w:rsidRPr="004D37FA" w:rsidRDefault="00A07A86" w:rsidP="00DC6123">
      <w:pPr>
        <w:rPr>
          <w:rFonts w:cstheme="minorBidi"/>
          <w:bCs w:val="0"/>
        </w:rPr>
      </w:pPr>
      <w:r>
        <w:fldChar w:fldCharType="begin"/>
      </w:r>
      <w:r>
        <w:instrText xml:space="preserve"> LINK Excel.Sheet.12 "C:\\Users\\nielton\\Documents\\InstruMED\\Planilha para Relatório Calibração.xlsx" "MinimosQuadrados!L2C2:L7C5" \a \f 5 \h  \* MERGEFORMAT </w:instrText>
      </w:r>
      <w:r>
        <w:fldChar w:fldCharType="separate"/>
      </w:r>
    </w:p>
    <w:tbl>
      <w:tblPr>
        <w:tblStyle w:val="Tabelacomgrade"/>
        <w:tblW w:w="6698" w:type="dxa"/>
        <w:jc w:val="center"/>
        <w:tblLook w:val="04A0" w:firstRow="1" w:lastRow="0" w:firstColumn="1" w:lastColumn="0" w:noHBand="0" w:noVBand="1"/>
      </w:tblPr>
      <w:tblGrid>
        <w:gridCol w:w="1275"/>
        <w:gridCol w:w="1554"/>
        <w:gridCol w:w="1577"/>
        <w:gridCol w:w="2292"/>
      </w:tblGrid>
      <w:tr w:rsidR="00A07A86" w:rsidRPr="00A07A86" w14:paraId="18301506" w14:textId="77777777" w:rsidTr="00A07A86">
        <w:trPr>
          <w:trHeight w:val="405"/>
          <w:jc w:val="center"/>
        </w:trPr>
        <w:tc>
          <w:tcPr>
            <w:tcW w:w="1275" w:type="dxa"/>
            <w:noWrap/>
            <w:hideMark/>
          </w:tcPr>
          <w:p w14:paraId="3E640D79" w14:textId="33DE2F46" w:rsidR="00A07A86" w:rsidRPr="00A07A86" w:rsidRDefault="00A07A86" w:rsidP="00A07A86">
            <w:pPr>
              <w:rPr>
                <w:b/>
              </w:rPr>
            </w:pPr>
            <w:r w:rsidRPr="00A07A86">
              <w:rPr>
                <w:b/>
              </w:rPr>
              <w:t>T (</w:t>
            </w:r>
            <w:r w:rsidRPr="00A07A86">
              <w:rPr>
                <w:b/>
                <w:vertAlign w:val="superscript"/>
              </w:rPr>
              <w:t>o</w:t>
            </w:r>
            <w:r w:rsidRPr="00A07A86">
              <w:rPr>
                <w:b/>
              </w:rPr>
              <w:t>C)</w:t>
            </w:r>
          </w:p>
        </w:tc>
        <w:tc>
          <w:tcPr>
            <w:tcW w:w="1554" w:type="dxa"/>
            <w:noWrap/>
            <w:hideMark/>
          </w:tcPr>
          <w:p w14:paraId="1F65BB3E" w14:textId="77777777" w:rsidR="00A07A86" w:rsidRPr="00A07A86" w:rsidRDefault="00A07A86" w:rsidP="00A07A86">
            <w:pPr>
              <w:rPr>
                <w:b/>
              </w:rPr>
            </w:pPr>
            <w:r w:rsidRPr="00A07A86">
              <w:rPr>
                <w:b/>
              </w:rPr>
              <w:t>Rx (ohm)</w:t>
            </w:r>
          </w:p>
        </w:tc>
        <w:tc>
          <w:tcPr>
            <w:tcW w:w="1577" w:type="dxa"/>
            <w:noWrap/>
            <w:hideMark/>
          </w:tcPr>
          <w:p w14:paraId="1CCCFCA9" w14:textId="77777777" w:rsidR="00A07A86" w:rsidRPr="00A07A86" w:rsidRDefault="00A07A86" w:rsidP="00A07A86">
            <w:pPr>
              <w:rPr>
                <w:b/>
              </w:rPr>
            </w:pPr>
            <w:r w:rsidRPr="00A07A86">
              <w:rPr>
                <w:b/>
              </w:rPr>
              <w:t>σ</w:t>
            </w:r>
            <w:r w:rsidRPr="00A07A86">
              <w:rPr>
                <w:b/>
                <w:vertAlign w:val="subscript"/>
              </w:rPr>
              <w:t>Rx</w:t>
            </w:r>
            <w:r w:rsidRPr="00A07A86">
              <w:rPr>
                <w:b/>
              </w:rPr>
              <w:t xml:space="preserve"> (ohm)</w:t>
            </w:r>
          </w:p>
        </w:tc>
        <w:tc>
          <w:tcPr>
            <w:tcW w:w="2292" w:type="dxa"/>
            <w:noWrap/>
            <w:hideMark/>
          </w:tcPr>
          <w:p w14:paraId="7F05AFA4" w14:textId="77777777" w:rsidR="00A07A86" w:rsidRPr="00A07A86" w:rsidRDefault="00A07A86" w:rsidP="00A07A86">
            <w:pPr>
              <w:rPr>
                <w:b/>
              </w:rPr>
            </w:pPr>
            <w:r w:rsidRPr="00A07A86">
              <w:rPr>
                <w:b/>
              </w:rPr>
              <w:t>Reta MMQ (ohm)</w:t>
            </w:r>
          </w:p>
        </w:tc>
      </w:tr>
      <w:tr w:rsidR="00A07A86" w:rsidRPr="00A07A86" w14:paraId="48F07A12" w14:textId="77777777" w:rsidTr="00A07A86">
        <w:trPr>
          <w:trHeight w:val="315"/>
          <w:jc w:val="center"/>
        </w:trPr>
        <w:tc>
          <w:tcPr>
            <w:tcW w:w="1275" w:type="dxa"/>
            <w:noWrap/>
            <w:hideMark/>
          </w:tcPr>
          <w:p w14:paraId="07A35722" w14:textId="77777777" w:rsidR="00A07A86" w:rsidRPr="00A07A86" w:rsidRDefault="00A07A86" w:rsidP="00A07A86">
            <w:r w:rsidRPr="00A07A86">
              <w:t>-15</w:t>
            </w:r>
          </w:p>
        </w:tc>
        <w:tc>
          <w:tcPr>
            <w:tcW w:w="1554" w:type="dxa"/>
            <w:noWrap/>
            <w:hideMark/>
          </w:tcPr>
          <w:p w14:paraId="20525F90" w14:textId="77777777" w:rsidR="00A07A86" w:rsidRPr="00A07A86" w:rsidRDefault="00A07A86" w:rsidP="00A07A86">
            <w:r w:rsidRPr="00A07A86">
              <w:t>2,4</w:t>
            </w:r>
          </w:p>
        </w:tc>
        <w:tc>
          <w:tcPr>
            <w:tcW w:w="1577" w:type="dxa"/>
            <w:noWrap/>
            <w:hideMark/>
          </w:tcPr>
          <w:p w14:paraId="1328D13C" w14:textId="77777777" w:rsidR="00A07A86" w:rsidRPr="00A07A86" w:rsidRDefault="00A07A86" w:rsidP="00A07A86">
            <w:r w:rsidRPr="00A07A86">
              <w:t>0,0656</w:t>
            </w:r>
          </w:p>
        </w:tc>
        <w:tc>
          <w:tcPr>
            <w:tcW w:w="2292" w:type="dxa"/>
            <w:noWrap/>
            <w:hideMark/>
          </w:tcPr>
          <w:p w14:paraId="1FEFADEF" w14:textId="77777777" w:rsidR="00A07A86" w:rsidRPr="00A07A86" w:rsidRDefault="00A07A86" w:rsidP="00A07A86">
            <w:r w:rsidRPr="00A07A86">
              <w:t>2,26</w:t>
            </w:r>
          </w:p>
        </w:tc>
      </w:tr>
      <w:tr w:rsidR="00A07A86" w:rsidRPr="00A07A86" w14:paraId="79213D5C" w14:textId="77777777" w:rsidTr="00A07A86">
        <w:trPr>
          <w:trHeight w:val="315"/>
          <w:jc w:val="center"/>
        </w:trPr>
        <w:tc>
          <w:tcPr>
            <w:tcW w:w="1275" w:type="dxa"/>
            <w:noWrap/>
            <w:hideMark/>
          </w:tcPr>
          <w:p w14:paraId="4C87F2FC" w14:textId="77777777" w:rsidR="00A07A86" w:rsidRPr="00A07A86" w:rsidRDefault="00A07A86" w:rsidP="00A07A86">
            <w:r w:rsidRPr="00A07A86">
              <w:t>0</w:t>
            </w:r>
          </w:p>
        </w:tc>
        <w:tc>
          <w:tcPr>
            <w:tcW w:w="1554" w:type="dxa"/>
            <w:noWrap/>
            <w:hideMark/>
          </w:tcPr>
          <w:p w14:paraId="16817D59" w14:textId="77777777" w:rsidR="00A07A86" w:rsidRPr="00A07A86" w:rsidRDefault="00A07A86" w:rsidP="00A07A86">
            <w:r w:rsidRPr="00A07A86">
              <w:t>2,0</w:t>
            </w:r>
          </w:p>
        </w:tc>
        <w:tc>
          <w:tcPr>
            <w:tcW w:w="1577" w:type="dxa"/>
            <w:noWrap/>
            <w:hideMark/>
          </w:tcPr>
          <w:p w14:paraId="00B283F8" w14:textId="77777777" w:rsidR="00A07A86" w:rsidRPr="00A07A86" w:rsidRDefault="00A07A86" w:rsidP="00A07A86">
            <w:r w:rsidRPr="00A07A86">
              <w:t>0,116</w:t>
            </w:r>
          </w:p>
        </w:tc>
        <w:tc>
          <w:tcPr>
            <w:tcW w:w="2292" w:type="dxa"/>
            <w:noWrap/>
            <w:hideMark/>
          </w:tcPr>
          <w:p w14:paraId="5B7D8341" w14:textId="77777777" w:rsidR="00A07A86" w:rsidRPr="00A07A86" w:rsidRDefault="00A07A86" w:rsidP="00A07A86">
            <w:r w:rsidRPr="00A07A86">
              <w:t>2,47</w:t>
            </w:r>
          </w:p>
        </w:tc>
      </w:tr>
      <w:tr w:rsidR="00A07A86" w:rsidRPr="00A07A86" w14:paraId="2A4080A4" w14:textId="77777777" w:rsidTr="00A07A86">
        <w:trPr>
          <w:trHeight w:val="315"/>
          <w:jc w:val="center"/>
        </w:trPr>
        <w:tc>
          <w:tcPr>
            <w:tcW w:w="1275" w:type="dxa"/>
            <w:noWrap/>
            <w:hideMark/>
          </w:tcPr>
          <w:p w14:paraId="0B3BFB8B" w14:textId="77777777" w:rsidR="00A07A86" w:rsidRPr="00A07A86" w:rsidRDefault="00A07A86" w:rsidP="00A07A86">
            <w:r w:rsidRPr="00A07A86">
              <w:t>50,28</w:t>
            </w:r>
          </w:p>
        </w:tc>
        <w:tc>
          <w:tcPr>
            <w:tcW w:w="1554" w:type="dxa"/>
            <w:noWrap/>
            <w:hideMark/>
          </w:tcPr>
          <w:p w14:paraId="172DC68F" w14:textId="77777777" w:rsidR="00A07A86" w:rsidRPr="00A07A86" w:rsidRDefault="00A07A86" w:rsidP="00A07A86">
            <w:r w:rsidRPr="00A07A86">
              <w:t>2,6</w:t>
            </w:r>
          </w:p>
        </w:tc>
        <w:tc>
          <w:tcPr>
            <w:tcW w:w="1577" w:type="dxa"/>
            <w:noWrap/>
            <w:hideMark/>
          </w:tcPr>
          <w:p w14:paraId="5227253A" w14:textId="77777777" w:rsidR="00A07A86" w:rsidRPr="00A07A86" w:rsidRDefault="00A07A86" w:rsidP="00A07A86">
            <w:r w:rsidRPr="00A07A86">
              <w:t>0,0673</w:t>
            </w:r>
          </w:p>
        </w:tc>
        <w:tc>
          <w:tcPr>
            <w:tcW w:w="2292" w:type="dxa"/>
            <w:noWrap/>
            <w:hideMark/>
          </w:tcPr>
          <w:p w14:paraId="42CC14A3" w14:textId="77777777" w:rsidR="00A07A86" w:rsidRPr="00A07A86" w:rsidRDefault="00A07A86" w:rsidP="00A07A86">
            <w:r w:rsidRPr="00A07A86">
              <w:t>3,18</w:t>
            </w:r>
          </w:p>
        </w:tc>
      </w:tr>
      <w:tr w:rsidR="00A07A86" w:rsidRPr="00A07A86" w14:paraId="2338A4F9" w14:textId="77777777" w:rsidTr="00A07A86">
        <w:trPr>
          <w:trHeight w:val="315"/>
          <w:jc w:val="center"/>
        </w:trPr>
        <w:tc>
          <w:tcPr>
            <w:tcW w:w="1275" w:type="dxa"/>
            <w:noWrap/>
            <w:hideMark/>
          </w:tcPr>
          <w:p w14:paraId="0793DBBD" w14:textId="77777777" w:rsidR="00A07A86" w:rsidRPr="00A07A86" w:rsidRDefault="00A07A86" w:rsidP="00A07A86">
            <w:r w:rsidRPr="00A07A86">
              <w:t>89,01</w:t>
            </w:r>
          </w:p>
        </w:tc>
        <w:tc>
          <w:tcPr>
            <w:tcW w:w="1554" w:type="dxa"/>
            <w:noWrap/>
            <w:hideMark/>
          </w:tcPr>
          <w:p w14:paraId="4E619210" w14:textId="77777777" w:rsidR="00A07A86" w:rsidRPr="00A07A86" w:rsidRDefault="00A07A86" w:rsidP="00A07A86">
            <w:r w:rsidRPr="00A07A86">
              <w:t>4,6</w:t>
            </w:r>
          </w:p>
        </w:tc>
        <w:tc>
          <w:tcPr>
            <w:tcW w:w="1577" w:type="dxa"/>
            <w:noWrap/>
            <w:hideMark/>
          </w:tcPr>
          <w:p w14:paraId="102D56B1" w14:textId="77777777" w:rsidR="00A07A86" w:rsidRPr="00A07A86" w:rsidRDefault="00A07A86" w:rsidP="00A07A86">
            <w:r w:rsidRPr="00A07A86">
              <w:t>0,1217</w:t>
            </w:r>
          </w:p>
        </w:tc>
        <w:tc>
          <w:tcPr>
            <w:tcW w:w="2292" w:type="dxa"/>
            <w:noWrap/>
            <w:hideMark/>
          </w:tcPr>
          <w:p w14:paraId="366386D7" w14:textId="77777777" w:rsidR="00A07A86" w:rsidRPr="00A07A86" w:rsidRDefault="00A07A86" w:rsidP="00A07A86">
            <w:r w:rsidRPr="00A07A86">
              <w:t>3,73</w:t>
            </w:r>
          </w:p>
        </w:tc>
      </w:tr>
      <w:tr w:rsidR="00A07A86" w:rsidRPr="00A07A86" w14:paraId="3E8949BA" w14:textId="77777777" w:rsidTr="00A07A86">
        <w:trPr>
          <w:trHeight w:val="315"/>
          <w:jc w:val="center"/>
        </w:trPr>
        <w:tc>
          <w:tcPr>
            <w:tcW w:w="1275" w:type="dxa"/>
            <w:noWrap/>
            <w:hideMark/>
          </w:tcPr>
          <w:p w14:paraId="4F1DA725" w14:textId="77777777" w:rsidR="00A07A86" w:rsidRPr="00A07A86" w:rsidRDefault="00A07A86" w:rsidP="00A07A86">
            <w:r w:rsidRPr="00A07A86">
              <w:t>23,34</w:t>
            </w:r>
          </w:p>
        </w:tc>
        <w:tc>
          <w:tcPr>
            <w:tcW w:w="1554" w:type="dxa"/>
            <w:noWrap/>
            <w:hideMark/>
          </w:tcPr>
          <w:p w14:paraId="3FA2033E" w14:textId="77777777" w:rsidR="00A07A86" w:rsidRPr="00A07A86" w:rsidRDefault="00A07A86" w:rsidP="00A07A86">
            <w:r w:rsidRPr="00A07A86">
              <w:t>3,9</w:t>
            </w:r>
          </w:p>
        </w:tc>
        <w:tc>
          <w:tcPr>
            <w:tcW w:w="1577" w:type="dxa"/>
            <w:noWrap/>
            <w:hideMark/>
          </w:tcPr>
          <w:p w14:paraId="45634255" w14:textId="77777777" w:rsidR="00A07A86" w:rsidRPr="00A07A86" w:rsidRDefault="00A07A86" w:rsidP="00A07A86">
            <w:r w:rsidRPr="00A07A86">
              <w:t>0,1231</w:t>
            </w:r>
          </w:p>
        </w:tc>
        <w:tc>
          <w:tcPr>
            <w:tcW w:w="2292" w:type="dxa"/>
            <w:noWrap/>
            <w:hideMark/>
          </w:tcPr>
          <w:p w14:paraId="0BF4846F" w14:textId="77777777" w:rsidR="00A07A86" w:rsidRPr="00A07A86" w:rsidRDefault="00A07A86" w:rsidP="00A07A86">
            <w:r w:rsidRPr="00A07A86">
              <w:t>2,80</w:t>
            </w:r>
          </w:p>
        </w:tc>
      </w:tr>
    </w:tbl>
    <w:p w14:paraId="6442FA7E" w14:textId="2657BE17" w:rsidR="00A07A86" w:rsidRDefault="00A07A86" w:rsidP="00DC6123">
      <w:r>
        <w:fldChar w:fldCharType="end"/>
      </w:r>
    </w:p>
    <w:p w14:paraId="02EB4110" w14:textId="26DC3742" w:rsidR="009E674C" w:rsidRDefault="00A07A86" w:rsidP="00DC6123">
      <w:r>
        <w:t>A partir dos coeficientes gerados, a</w:t>
      </w:r>
      <w:r w:rsidR="009E674C">
        <w:t xml:space="preserve"> equação da calibração do termômetro seria:</w:t>
      </w:r>
    </w:p>
    <w:p w14:paraId="31A16904" w14:textId="6940B54B" w:rsidR="008A6141" w:rsidRPr="00A07A86" w:rsidRDefault="001A7028" w:rsidP="00DC6123"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∙70,97-175,52</m:t>
          </m:r>
        </m:oMath>
      </m:oMathPara>
    </w:p>
    <w:p w14:paraId="38631A71" w14:textId="7BC058E0" w:rsidR="00744D71" w:rsidRDefault="004D37FA" w:rsidP="00DC6123">
      <w:pPr>
        <w:rPr>
          <w:color w:val="FF0000"/>
        </w:rPr>
      </w:pPr>
      <w:r>
        <w:t>Em vista dos resultados obtidos, é possível concluir que a calibração não foi bem sucedida, posto que nos deparamos com algumas medidas para o trimpot fora dos padrões das demais, um acontecimento perfeitamente passível e provável de acontecer quando o experimento é realizado num ambiente não controlado e quando alguns dispositivos apresentam anomalias de comportamento (no caso, a protoboard)</w:t>
      </w:r>
    </w:p>
    <w:p w14:paraId="543473E0" w14:textId="7B4E4E02" w:rsidR="002379D3" w:rsidRDefault="002379D3" w:rsidP="00DC6123">
      <w:pPr>
        <w:rPr>
          <w:color w:val="FF0000"/>
        </w:rPr>
      </w:pPr>
    </w:p>
    <w:p w14:paraId="0613A9AD" w14:textId="77777777" w:rsidR="002379D3" w:rsidRPr="008E00B1" w:rsidRDefault="002379D3" w:rsidP="00DC6123">
      <w:pPr>
        <w:rPr>
          <w:color w:val="FF0000"/>
        </w:rPr>
      </w:pPr>
    </w:p>
    <w:sectPr w:rsidR="002379D3" w:rsidRPr="008E00B1" w:rsidSect="00CA39C3"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D2FBC" w14:textId="77777777" w:rsidR="001A07C6" w:rsidRDefault="001A07C6" w:rsidP="00296CB2">
      <w:r>
        <w:separator/>
      </w:r>
    </w:p>
  </w:endnote>
  <w:endnote w:type="continuationSeparator" w:id="0">
    <w:p w14:paraId="3FE25D6D" w14:textId="77777777" w:rsidR="001A07C6" w:rsidRDefault="001A07C6" w:rsidP="00296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Calibr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22E1F" w14:textId="77777777" w:rsidR="001A07C6" w:rsidRDefault="001A07C6" w:rsidP="00296CB2">
      <w:r>
        <w:separator/>
      </w:r>
    </w:p>
  </w:footnote>
  <w:footnote w:type="continuationSeparator" w:id="0">
    <w:p w14:paraId="4B303049" w14:textId="77777777" w:rsidR="001A07C6" w:rsidRDefault="001A07C6" w:rsidP="00296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3650" w:type="dxa"/>
      <w:tblInd w:w="-4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28"/>
      <w:gridCol w:w="222"/>
    </w:tblGrid>
    <w:tr w:rsidR="00B45407" w14:paraId="6D5371D9" w14:textId="77777777" w:rsidTr="00406C72">
      <w:trPr>
        <w:trHeight w:val="265"/>
      </w:trPr>
      <w:tc>
        <w:tcPr>
          <w:tcW w:w="3463" w:type="dxa"/>
          <w:vAlign w:val="center"/>
        </w:tcPr>
        <w:p w14:paraId="3811BB41" w14:textId="490098EC" w:rsidR="00B45407" w:rsidRDefault="00B45407" w:rsidP="0021713C">
          <w:pPr>
            <w:pStyle w:val="Cabealho"/>
            <w:ind w:firstLine="0"/>
          </w:pPr>
        </w:p>
      </w:tc>
      <w:tc>
        <w:tcPr>
          <w:tcW w:w="187" w:type="dxa"/>
          <w:vAlign w:val="center"/>
        </w:tcPr>
        <w:p w14:paraId="1B497D2A" w14:textId="785F2FCA" w:rsidR="00B45407" w:rsidRDefault="00B45407" w:rsidP="0015185B">
          <w:pPr>
            <w:pStyle w:val="Cabealho"/>
            <w:jc w:val="right"/>
            <w:rPr>
              <w:sz w:val="28"/>
              <w:szCs w:val="28"/>
            </w:rPr>
          </w:pPr>
        </w:p>
      </w:tc>
    </w:tr>
  </w:tbl>
  <w:p w14:paraId="123225DF" w14:textId="0D491D95" w:rsidR="00B45407" w:rsidRDefault="00B45407" w:rsidP="0021713C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1D8E"/>
    <w:multiLevelType w:val="hybridMultilevel"/>
    <w:tmpl w:val="BD6ED560"/>
    <w:lvl w:ilvl="0" w:tplc="AC5E4698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9AD604E"/>
    <w:multiLevelType w:val="hybridMultilevel"/>
    <w:tmpl w:val="CC3224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254E8F"/>
    <w:multiLevelType w:val="hybridMultilevel"/>
    <w:tmpl w:val="7D602CAC"/>
    <w:lvl w:ilvl="0" w:tplc="B33C9A4A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2F03D17"/>
    <w:multiLevelType w:val="hybridMultilevel"/>
    <w:tmpl w:val="BF48C41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3184E1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3813DB"/>
    <w:multiLevelType w:val="hybridMultilevel"/>
    <w:tmpl w:val="D4B848EE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51CDE"/>
    <w:multiLevelType w:val="hybridMultilevel"/>
    <w:tmpl w:val="0C36C3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F5E88"/>
    <w:multiLevelType w:val="hybridMultilevel"/>
    <w:tmpl w:val="0CC2D106"/>
    <w:lvl w:ilvl="0" w:tplc="56D239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550AA5"/>
    <w:multiLevelType w:val="hybridMultilevel"/>
    <w:tmpl w:val="2CCC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77C4"/>
    <w:multiLevelType w:val="hybridMultilevel"/>
    <w:tmpl w:val="35989010"/>
    <w:lvl w:ilvl="0" w:tplc="E5160EBA">
      <w:start w:val="1"/>
      <w:numFmt w:val="upperLetter"/>
      <w:lvlText w:val="%1)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 w15:restartNumberingAfterBreak="0">
    <w:nsid w:val="279D73F0"/>
    <w:multiLevelType w:val="hybridMultilevel"/>
    <w:tmpl w:val="23EA3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D4E1A"/>
    <w:multiLevelType w:val="hybridMultilevel"/>
    <w:tmpl w:val="0D90C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B3210"/>
    <w:multiLevelType w:val="hybridMultilevel"/>
    <w:tmpl w:val="E04A2B80"/>
    <w:lvl w:ilvl="0" w:tplc="33A0103A">
      <w:start w:val="1"/>
      <w:numFmt w:val="upperLetter"/>
      <w:lvlText w:val="%1)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34F85174"/>
    <w:multiLevelType w:val="hybridMultilevel"/>
    <w:tmpl w:val="10DC20A8"/>
    <w:lvl w:ilvl="0" w:tplc="2D98994A">
      <w:start w:val="1"/>
      <w:numFmt w:val="upperLetter"/>
      <w:lvlText w:val="%1)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40D974C6"/>
    <w:multiLevelType w:val="hybridMultilevel"/>
    <w:tmpl w:val="0E16B482"/>
    <w:lvl w:ilvl="0" w:tplc="8C50464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4119251B"/>
    <w:multiLevelType w:val="hybridMultilevel"/>
    <w:tmpl w:val="CC266DA8"/>
    <w:lvl w:ilvl="0" w:tplc="EAA41A36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41FA5166"/>
    <w:multiLevelType w:val="hybridMultilevel"/>
    <w:tmpl w:val="055038C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447A43FB"/>
    <w:multiLevelType w:val="hybridMultilevel"/>
    <w:tmpl w:val="343A2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42653"/>
    <w:multiLevelType w:val="hybridMultilevel"/>
    <w:tmpl w:val="993869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70682"/>
    <w:multiLevelType w:val="hybridMultilevel"/>
    <w:tmpl w:val="8966731C"/>
    <w:lvl w:ilvl="0" w:tplc="EE668876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53C31736"/>
    <w:multiLevelType w:val="hybridMultilevel"/>
    <w:tmpl w:val="4D74F29E"/>
    <w:lvl w:ilvl="0" w:tplc="0809000F">
      <w:start w:val="1"/>
      <w:numFmt w:val="decimal"/>
      <w:lvlText w:val="%1."/>
      <w:lvlJc w:val="left"/>
      <w:pPr>
        <w:ind w:left="1872" w:hanging="360"/>
      </w:pPr>
    </w:lvl>
    <w:lvl w:ilvl="1" w:tplc="08090019" w:tentative="1">
      <w:start w:val="1"/>
      <w:numFmt w:val="lowerLetter"/>
      <w:lvlText w:val="%2."/>
      <w:lvlJc w:val="left"/>
      <w:pPr>
        <w:ind w:left="2592" w:hanging="360"/>
      </w:pPr>
    </w:lvl>
    <w:lvl w:ilvl="2" w:tplc="0809001B" w:tentative="1">
      <w:start w:val="1"/>
      <w:numFmt w:val="lowerRoman"/>
      <w:lvlText w:val="%3."/>
      <w:lvlJc w:val="right"/>
      <w:pPr>
        <w:ind w:left="3312" w:hanging="180"/>
      </w:pPr>
    </w:lvl>
    <w:lvl w:ilvl="3" w:tplc="0809000F" w:tentative="1">
      <w:start w:val="1"/>
      <w:numFmt w:val="decimal"/>
      <w:lvlText w:val="%4."/>
      <w:lvlJc w:val="left"/>
      <w:pPr>
        <w:ind w:left="4032" w:hanging="360"/>
      </w:pPr>
    </w:lvl>
    <w:lvl w:ilvl="4" w:tplc="08090019" w:tentative="1">
      <w:start w:val="1"/>
      <w:numFmt w:val="lowerLetter"/>
      <w:lvlText w:val="%5."/>
      <w:lvlJc w:val="left"/>
      <w:pPr>
        <w:ind w:left="4752" w:hanging="360"/>
      </w:pPr>
    </w:lvl>
    <w:lvl w:ilvl="5" w:tplc="0809001B" w:tentative="1">
      <w:start w:val="1"/>
      <w:numFmt w:val="lowerRoman"/>
      <w:lvlText w:val="%6."/>
      <w:lvlJc w:val="right"/>
      <w:pPr>
        <w:ind w:left="5472" w:hanging="180"/>
      </w:pPr>
    </w:lvl>
    <w:lvl w:ilvl="6" w:tplc="0809000F" w:tentative="1">
      <w:start w:val="1"/>
      <w:numFmt w:val="decimal"/>
      <w:lvlText w:val="%7."/>
      <w:lvlJc w:val="left"/>
      <w:pPr>
        <w:ind w:left="6192" w:hanging="360"/>
      </w:pPr>
    </w:lvl>
    <w:lvl w:ilvl="7" w:tplc="08090019" w:tentative="1">
      <w:start w:val="1"/>
      <w:numFmt w:val="lowerLetter"/>
      <w:lvlText w:val="%8."/>
      <w:lvlJc w:val="left"/>
      <w:pPr>
        <w:ind w:left="6912" w:hanging="360"/>
      </w:pPr>
    </w:lvl>
    <w:lvl w:ilvl="8" w:tplc="08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2" w15:restartNumberingAfterBreak="0">
    <w:nsid w:val="5CF3243C"/>
    <w:multiLevelType w:val="hybridMultilevel"/>
    <w:tmpl w:val="0A98C968"/>
    <w:lvl w:ilvl="0" w:tplc="5C245DBA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66291255"/>
    <w:multiLevelType w:val="hybridMultilevel"/>
    <w:tmpl w:val="5AE0B2BE"/>
    <w:lvl w:ilvl="0" w:tplc="F1586948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67A3387F"/>
    <w:multiLevelType w:val="hybridMultilevel"/>
    <w:tmpl w:val="1BAAB53E"/>
    <w:lvl w:ilvl="0" w:tplc="04090005">
      <w:start w:val="1"/>
      <w:numFmt w:val="bullet"/>
      <w:lvlText w:val="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5" w15:restartNumberingAfterBreak="0">
    <w:nsid w:val="67AA2D81"/>
    <w:multiLevelType w:val="hybridMultilevel"/>
    <w:tmpl w:val="D76AA116"/>
    <w:lvl w:ilvl="0" w:tplc="C72EAAE6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6" w15:restartNumberingAfterBreak="0">
    <w:nsid w:val="67AE4667"/>
    <w:multiLevelType w:val="hybridMultilevel"/>
    <w:tmpl w:val="4A283D4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DA77CF2"/>
    <w:multiLevelType w:val="hybridMultilevel"/>
    <w:tmpl w:val="2B6E675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6E0038D2"/>
    <w:multiLevelType w:val="hybridMultilevel"/>
    <w:tmpl w:val="AF8C0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41CA3"/>
    <w:multiLevelType w:val="multilevel"/>
    <w:tmpl w:val="31DAE8F2"/>
    <w:lvl w:ilvl="0">
      <w:start w:val="1"/>
      <w:numFmt w:val="decimal"/>
      <w:suff w:val="space"/>
      <w:lvlText w:val="E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284" w:firstLine="0"/>
      </w:pPr>
      <w:rPr>
        <w:rFonts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907" w:hanging="34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32179B3"/>
    <w:multiLevelType w:val="hybridMultilevel"/>
    <w:tmpl w:val="EDE2ADAC"/>
    <w:lvl w:ilvl="0" w:tplc="D5907F80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73C805E1"/>
    <w:multiLevelType w:val="hybridMultilevel"/>
    <w:tmpl w:val="E45C1EA4"/>
    <w:lvl w:ilvl="0" w:tplc="0EE6EDEA">
      <w:start w:val="1"/>
      <w:numFmt w:val="upperLetter"/>
      <w:lvlText w:val="%1)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2" w15:restartNumberingAfterBreak="0">
    <w:nsid w:val="76764C5A"/>
    <w:multiLevelType w:val="hybridMultilevel"/>
    <w:tmpl w:val="CD26D184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3" w15:restartNumberingAfterBreak="0">
    <w:nsid w:val="779C7C0F"/>
    <w:multiLevelType w:val="hybridMultilevel"/>
    <w:tmpl w:val="2662FB7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77B94F38"/>
    <w:multiLevelType w:val="hybridMultilevel"/>
    <w:tmpl w:val="CBD4FB2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7DD82640"/>
    <w:multiLevelType w:val="hybridMultilevel"/>
    <w:tmpl w:val="0F56C8E2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1"/>
  </w:num>
  <w:num w:numId="4">
    <w:abstractNumId w:val="19"/>
  </w:num>
  <w:num w:numId="5">
    <w:abstractNumId w:val="23"/>
  </w:num>
  <w:num w:numId="6">
    <w:abstractNumId w:val="35"/>
  </w:num>
  <w:num w:numId="7">
    <w:abstractNumId w:val="15"/>
  </w:num>
  <w:num w:numId="8">
    <w:abstractNumId w:val="32"/>
  </w:num>
  <w:num w:numId="9">
    <w:abstractNumId w:val="2"/>
  </w:num>
  <w:num w:numId="10">
    <w:abstractNumId w:val="30"/>
  </w:num>
  <w:num w:numId="11">
    <w:abstractNumId w:val="22"/>
  </w:num>
  <w:num w:numId="12">
    <w:abstractNumId w:val="7"/>
  </w:num>
  <w:num w:numId="13">
    <w:abstractNumId w:val="0"/>
  </w:num>
  <w:num w:numId="14">
    <w:abstractNumId w:val="18"/>
  </w:num>
  <w:num w:numId="15">
    <w:abstractNumId w:val="29"/>
  </w:num>
  <w:num w:numId="16">
    <w:abstractNumId w:val="24"/>
  </w:num>
  <w:num w:numId="17">
    <w:abstractNumId w:val="9"/>
  </w:num>
  <w:num w:numId="18">
    <w:abstractNumId w:val="12"/>
  </w:num>
  <w:num w:numId="19">
    <w:abstractNumId w:val="33"/>
  </w:num>
  <w:num w:numId="20">
    <w:abstractNumId w:val="1"/>
  </w:num>
  <w:num w:numId="21">
    <w:abstractNumId w:val="5"/>
  </w:num>
  <w:num w:numId="22">
    <w:abstractNumId w:val="26"/>
  </w:num>
  <w:num w:numId="23">
    <w:abstractNumId w:val="11"/>
  </w:num>
  <w:num w:numId="24">
    <w:abstractNumId w:val="28"/>
  </w:num>
  <w:num w:numId="25">
    <w:abstractNumId w:val="27"/>
  </w:num>
  <w:num w:numId="26">
    <w:abstractNumId w:val="3"/>
  </w:num>
  <w:num w:numId="27">
    <w:abstractNumId w:val="34"/>
  </w:num>
  <w:num w:numId="28">
    <w:abstractNumId w:val="17"/>
  </w:num>
  <w:num w:numId="29">
    <w:abstractNumId w:val="16"/>
  </w:num>
  <w:num w:numId="30">
    <w:abstractNumId w:val="25"/>
  </w:num>
  <w:num w:numId="31">
    <w:abstractNumId w:val="8"/>
  </w:num>
  <w:num w:numId="32">
    <w:abstractNumId w:val="20"/>
  </w:num>
  <w:num w:numId="33">
    <w:abstractNumId w:val="10"/>
  </w:num>
  <w:num w:numId="34">
    <w:abstractNumId w:val="14"/>
  </w:num>
  <w:num w:numId="35">
    <w:abstractNumId w:val="31"/>
  </w:num>
  <w:num w:numId="3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F4"/>
    <w:rsid w:val="00003069"/>
    <w:rsid w:val="000048D0"/>
    <w:rsid w:val="00005B4C"/>
    <w:rsid w:val="0000697F"/>
    <w:rsid w:val="000127DA"/>
    <w:rsid w:val="00012A4A"/>
    <w:rsid w:val="00013216"/>
    <w:rsid w:val="00014428"/>
    <w:rsid w:val="00014BD6"/>
    <w:rsid w:val="00016831"/>
    <w:rsid w:val="0002080F"/>
    <w:rsid w:val="000223BF"/>
    <w:rsid w:val="00022D52"/>
    <w:rsid w:val="000274B7"/>
    <w:rsid w:val="00027AF2"/>
    <w:rsid w:val="00030DB5"/>
    <w:rsid w:val="00041D7F"/>
    <w:rsid w:val="000474F1"/>
    <w:rsid w:val="00051C49"/>
    <w:rsid w:val="00051C7F"/>
    <w:rsid w:val="00054462"/>
    <w:rsid w:val="000544E5"/>
    <w:rsid w:val="00054953"/>
    <w:rsid w:val="000568CA"/>
    <w:rsid w:val="00056FF7"/>
    <w:rsid w:val="00061E94"/>
    <w:rsid w:val="00065D02"/>
    <w:rsid w:val="000717C1"/>
    <w:rsid w:val="000743F8"/>
    <w:rsid w:val="000765ED"/>
    <w:rsid w:val="00081385"/>
    <w:rsid w:val="00082317"/>
    <w:rsid w:val="00085C09"/>
    <w:rsid w:val="000863F3"/>
    <w:rsid w:val="00086B55"/>
    <w:rsid w:val="00090590"/>
    <w:rsid w:val="00095266"/>
    <w:rsid w:val="000A17DA"/>
    <w:rsid w:val="000A385A"/>
    <w:rsid w:val="000A5AE1"/>
    <w:rsid w:val="000A5B86"/>
    <w:rsid w:val="000A703B"/>
    <w:rsid w:val="000A7640"/>
    <w:rsid w:val="000B01DB"/>
    <w:rsid w:val="000B0A0A"/>
    <w:rsid w:val="000B0ADC"/>
    <w:rsid w:val="000B2FD1"/>
    <w:rsid w:val="000B4798"/>
    <w:rsid w:val="000B7A95"/>
    <w:rsid w:val="000C367D"/>
    <w:rsid w:val="000C5E53"/>
    <w:rsid w:val="000D4554"/>
    <w:rsid w:val="000D532D"/>
    <w:rsid w:val="000E0938"/>
    <w:rsid w:val="000E1072"/>
    <w:rsid w:val="000E3E2B"/>
    <w:rsid w:val="000F235F"/>
    <w:rsid w:val="000F2C5A"/>
    <w:rsid w:val="000F4E17"/>
    <w:rsid w:val="000F5EDB"/>
    <w:rsid w:val="000F7AAE"/>
    <w:rsid w:val="001110AE"/>
    <w:rsid w:val="001111CD"/>
    <w:rsid w:val="0011166B"/>
    <w:rsid w:val="00113AB8"/>
    <w:rsid w:val="00114267"/>
    <w:rsid w:val="001159B2"/>
    <w:rsid w:val="00115FCE"/>
    <w:rsid w:val="001165DB"/>
    <w:rsid w:val="00122598"/>
    <w:rsid w:val="0012382D"/>
    <w:rsid w:val="001253E7"/>
    <w:rsid w:val="001259C9"/>
    <w:rsid w:val="00126AE0"/>
    <w:rsid w:val="00136610"/>
    <w:rsid w:val="001404AB"/>
    <w:rsid w:val="001439B5"/>
    <w:rsid w:val="0014509F"/>
    <w:rsid w:val="00146384"/>
    <w:rsid w:val="00147D72"/>
    <w:rsid w:val="0015182C"/>
    <w:rsid w:val="0015185B"/>
    <w:rsid w:val="00152079"/>
    <w:rsid w:val="001523C5"/>
    <w:rsid w:val="00153476"/>
    <w:rsid w:val="00156CA8"/>
    <w:rsid w:val="0016043B"/>
    <w:rsid w:val="001627BA"/>
    <w:rsid w:val="0016363A"/>
    <w:rsid w:val="00164E8F"/>
    <w:rsid w:val="00165AF7"/>
    <w:rsid w:val="0017599C"/>
    <w:rsid w:val="00181D03"/>
    <w:rsid w:val="001826FC"/>
    <w:rsid w:val="00183839"/>
    <w:rsid w:val="0018408B"/>
    <w:rsid w:val="00184E1A"/>
    <w:rsid w:val="001915D7"/>
    <w:rsid w:val="00192A84"/>
    <w:rsid w:val="001960C6"/>
    <w:rsid w:val="001970DE"/>
    <w:rsid w:val="001A07C6"/>
    <w:rsid w:val="001A0AEB"/>
    <w:rsid w:val="001A269B"/>
    <w:rsid w:val="001A4FD6"/>
    <w:rsid w:val="001A7028"/>
    <w:rsid w:val="001A7F5C"/>
    <w:rsid w:val="001B1339"/>
    <w:rsid w:val="001B405A"/>
    <w:rsid w:val="001B6691"/>
    <w:rsid w:val="001C0B4E"/>
    <w:rsid w:val="001C148A"/>
    <w:rsid w:val="001C516A"/>
    <w:rsid w:val="001C6CD9"/>
    <w:rsid w:val="001D03CC"/>
    <w:rsid w:val="001D3E08"/>
    <w:rsid w:val="001D76E0"/>
    <w:rsid w:val="001E1C49"/>
    <w:rsid w:val="001E57C3"/>
    <w:rsid w:val="001E619D"/>
    <w:rsid w:val="001E6206"/>
    <w:rsid w:val="001E79FD"/>
    <w:rsid w:val="001F1E39"/>
    <w:rsid w:val="001F2394"/>
    <w:rsid w:val="001F54C9"/>
    <w:rsid w:val="001F67E9"/>
    <w:rsid w:val="001F77BA"/>
    <w:rsid w:val="00201BB2"/>
    <w:rsid w:val="002027ED"/>
    <w:rsid w:val="0020365E"/>
    <w:rsid w:val="002069DF"/>
    <w:rsid w:val="0021140E"/>
    <w:rsid w:val="002120C1"/>
    <w:rsid w:val="002159CD"/>
    <w:rsid w:val="0021631C"/>
    <w:rsid w:val="0021713C"/>
    <w:rsid w:val="00217542"/>
    <w:rsid w:val="002222CE"/>
    <w:rsid w:val="00224D11"/>
    <w:rsid w:val="002252B0"/>
    <w:rsid w:val="00225820"/>
    <w:rsid w:val="00233940"/>
    <w:rsid w:val="00235A09"/>
    <w:rsid w:val="002379D3"/>
    <w:rsid w:val="002431F1"/>
    <w:rsid w:val="00245519"/>
    <w:rsid w:val="0024568F"/>
    <w:rsid w:val="00246C83"/>
    <w:rsid w:val="00246F4D"/>
    <w:rsid w:val="002529F6"/>
    <w:rsid w:val="002540D6"/>
    <w:rsid w:val="0026216A"/>
    <w:rsid w:val="00262E58"/>
    <w:rsid w:val="00266024"/>
    <w:rsid w:val="00267132"/>
    <w:rsid w:val="00271802"/>
    <w:rsid w:val="002722F2"/>
    <w:rsid w:val="00272DDD"/>
    <w:rsid w:val="0027553E"/>
    <w:rsid w:val="0027674F"/>
    <w:rsid w:val="0028297C"/>
    <w:rsid w:val="0028333B"/>
    <w:rsid w:val="0028398E"/>
    <w:rsid w:val="00285C98"/>
    <w:rsid w:val="00287BED"/>
    <w:rsid w:val="0029227D"/>
    <w:rsid w:val="00294F7B"/>
    <w:rsid w:val="00296CB2"/>
    <w:rsid w:val="002A1A8D"/>
    <w:rsid w:val="002A279B"/>
    <w:rsid w:val="002A337A"/>
    <w:rsid w:val="002A39EB"/>
    <w:rsid w:val="002B11F3"/>
    <w:rsid w:val="002B1E4D"/>
    <w:rsid w:val="002B42B7"/>
    <w:rsid w:val="002B43A7"/>
    <w:rsid w:val="002C127D"/>
    <w:rsid w:val="002C329C"/>
    <w:rsid w:val="002C56E6"/>
    <w:rsid w:val="002D0757"/>
    <w:rsid w:val="002D0E45"/>
    <w:rsid w:val="002D3A1A"/>
    <w:rsid w:val="002D4D41"/>
    <w:rsid w:val="002E1D10"/>
    <w:rsid w:val="002E5883"/>
    <w:rsid w:val="002E5B60"/>
    <w:rsid w:val="002E7D45"/>
    <w:rsid w:val="002F367E"/>
    <w:rsid w:val="0030459F"/>
    <w:rsid w:val="00305345"/>
    <w:rsid w:val="00305D01"/>
    <w:rsid w:val="003075AF"/>
    <w:rsid w:val="00307EE1"/>
    <w:rsid w:val="00311398"/>
    <w:rsid w:val="00311EC8"/>
    <w:rsid w:val="003172F9"/>
    <w:rsid w:val="0032358F"/>
    <w:rsid w:val="00327F01"/>
    <w:rsid w:val="003320B6"/>
    <w:rsid w:val="00332133"/>
    <w:rsid w:val="00333942"/>
    <w:rsid w:val="003402AA"/>
    <w:rsid w:val="00345082"/>
    <w:rsid w:val="00346CF2"/>
    <w:rsid w:val="003546AF"/>
    <w:rsid w:val="003638FB"/>
    <w:rsid w:val="00365AAA"/>
    <w:rsid w:val="00366065"/>
    <w:rsid w:val="003727F1"/>
    <w:rsid w:val="00375193"/>
    <w:rsid w:val="00377B8D"/>
    <w:rsid w:val="00380C82"/>
    <w:rsid w:val="00382156"/>
    <w:rsid w:val="003825A5"/>
    <w:rsid w:val="00382997"/>
    <w:rsid w:val="0038701D"/>
    <w:rsid w:val="0038717E"/>
    <w:rsid w:val="0039108F"/>
    <w:rsid w:val="00394007"/>
    <w:rsid w:val="0039431D"/>
    <w:rsid w:val="003979C1"/>
    <w:rsid w:val="003A0550"/>
    <w:rsid w:val="003A07AB"/>
    <w:rsid w:val="003A0FEB"/>
    <w:rsid w:val="003A1B0A"/>
    <w:rsid w:val="003A36EB"/>
    <w:rsid w:val="003A4370"/>
    <w:rsid w:val="003A47EF"/>
    <w:rsid w:val="003A6FEB"/>
    <w:rsid w:val="003B0C2D"/>
    <w:rsid w:val="003B1722"/>
    <w:rsid w:val="003B3AB0"/>
    <w:rsid w:val="003C241D"/>
    <w:rsid w:val="003C5699"/>
    <w:rsid w:val="003C609F"/>
    <w:rsid w:val="003D4D9A"/>
    <w:rsid w:val="003D7CCC"/>
    <w:rsid w:val="003E494C"/>
    <w:rsid w:val="003E77A6"/>
    <w:rsid w:val="003E7F73"/>
    <w:rsid w:val="003F16DB"/>
    <w:rsid w:val="003F2681"/>
    <w:rsid w:val="00401D13"/>
    <w:rsid w:val="004027E6"/>
    <w:rsid w:val="00402CDF"/>
    <w:rsid w:val="00406C72"/>
    <w:rsid w:val="00407729"/>
    <w:rsid w:val="00410CDD"/>
    <w:rsid w:val="00410D08"/>
    <w:rsid w:val="00412142"/>
    <w:rsid w:val="00412286"/>
    <w:rsid w:val="00412E5D"/>
    <w:rsid w:val="004132DA"/>
    <w:rsid w:val="0041543A"/>
    <w:rsid w:val="0041795A"/>
    <w:rsid w:val="00424622"/>
    <w:rsid w:val="004261B2"/>
    <w:rsid w:val="004275CF"/>
    <w:rsid w:val="00430120"/>
    <w:rsid w:val="00430652"/>
    <w:rsid w:val="004316DE"/>
    <w:rsid w:val="00431A1E"/>
    <w:rsid w:val="00433725"/>
    <w:rsid w:val="00442B6A"/>
    <w:rsid w:val="004431DE"/>
    <w:rsid w:val="00443382"/>
    <w:rsid w:val="0044530F"/>
    <w:rsid w:val="00447620"/>
    <w:rsid w:val="0044775F"/>
    <w:rsid w:val="004478B8"/>
    <w:rsid w:val="00454157"/>
    <w:rsid w:val="00461720"/>
    <w:rsid w:val="004617D6"/>
    <w:rsid w:val="00461E8E"/>
    <w:rsid w:val="0046294D"/>
    <w:rsid w:val="0046342B"/>
    <w:rsid w:val="004636CB"/>
    <w:rsid w:val="00470924"/>
    <w:rsid w:val="00471B54"/>
    <w:rsid w:val="004725ED"/>
    <w:rsid w:val="0047400B"/>
    <w:rsid w:val="00476B7B"/>
    <w:rsid w:val="00477036"/>
    <w:rsid w:val="00477C28"/>
    <w:rsid w:val="00480CBC"/>
    <w:rsid w:val="004826DB"/>
    <w:rsid w:val="004836CD"/>
    <w:rsid w:val="004928B2"/>
    <w:rsid w:val="0049389E"/>
    <w:rsid w:val="004955D0"/>
    <w:rsid w:val="004962B1"/>
    <w:rsid w:val="004974C8"/>
    <w:rsid w:val="00497E14"/>
    <w:rsid w:val="004A1F33"/>
    <w:rsid w:val="004B1800"/>
    <w:rsid w:val="004B30DF"/>
    <w:rsid w:val="004B51D7"/>
    <w:rsid w:val="004B5C0E"/>
    <w:rsid w:val="004C2C31"/>
    <w:rsid w:val="004C4287"/>
    <w:rsid w:val="004C6826"/>
    <w:rsid w:val="004D156F"/>
    <w:rsid w:val="004D37FA"/>
    <w:rsid w:val="004D3F35"/>
    <w:rsid w:val="004D41DB"/>
    <w:rsid w:val="004D4500"/>
    <w:rsid w:val="004E077C"/>
    <w:rsid w:val="004E0949"/>
    <w:rsid w:val="004E0E91"/>
    <w:rsid w:val="004E2173"/>
    <w:rsid w:val="004E220D"/>
    <w:rsid w:val="004E4831"/>
    <w:rsid w:val="004E63EE"/>
    <w:rsid w:val="004F0B5F"/>
    <w:rsid w:val="004F64EE"/>
    <w:rsid w:val="00503F3A"/>
    <w:rsid w:val="005055BB"/>
    <w:rsid w:val="00506418"/>
    <w:rsid w:val="00511CD1"/>
    <w:rsid w:val="00514CD0"/>
    <w:rsid w:val="005157DF"/>
    <w:rsid w:val="005176D5"/>
    <w:rsid w:val="005233F7"/>
    <w:rsid w:val="00523C3D"/>
    <w:rsid w:val="00524FBA"/>
    <w:rsid w:val="005258E8"/>
    <w:rsid w:val="00535AEC"/>
    <w:rsid w:val="005365BC"/>
    <w:rsid w:val="00544E89"/>
    <w:rsid w:val="00552190"/>
    <w:rsid w:val="00562CE0"/>
    <w:rsid w:val="00562E7D"/>
    <w:rsid w:val="005639DE"/>
    <w:rsid w:val="00564579"/>
    <w:rsid w:val="0057035C"/>
    <w:rsid w:val="00570E31"/>
    <w:rsid w:val="00570E80"/>
    <w:rsid w:val="005715E8"/>
    <w:rsid w:val="00575C2F"/>
    <w:rsid w:val="00576756"/>
    <w:rsid w:val="00581A28"/>
    <w:rsid w:val="00582C99"/>
    <w:rsid w:val="00590D66"/>
    <w:rsid w:val="0059481E"/>
    <w:rsid w:val="00597F7E"/>
    <w:rsid w:val="005A57BF"/>
    <w:rsid w:val="005B2EE2"/>
    <w:rsid w:val="005B4BFA"/>
    <w:rsid w:val="005C21BD"/>
    <w:rsid w:val="005C2A93"/>
    <w:rsid w:val="005C70AE"/>
    <w:rsid w:val="005C7A1F"/>
    <w:rsid w:val="005D28FF"/>
    <w:rsid w:val="005E0B56"/>
    <w:rsid w:val="005E5847"/>
    <w:rsid w:val="005E637A"/>
    <w:rsid w:val="005F2319"/>
    <w:rsid w:val="005F2D29"/>
    <w:rsid w:val="005F4221"/>
    <w:rsid w:val="005F514F"/>
    <w:rsid w:val="00600AE6"/>
    <w:rsid w:val="00603C4B"/>
    <w:rsid w:val="00604DE3"/>
    <w:rsid w:val="00606225"/>
    <w:rsid w:val="0060697F"/>
    <w:rsid w:val="00607176"/>
    <w:rsid w:val="0060732B"/>
    <w:rsid w:val="00611122"/>
    <w:rsid w:val="006155B8"/>
    <w:rsid w:val="006179CC"/>
    <w:rsid w:val="00630B7B"/>
    <w:rsid w:val="00631A4C"/>
    <w:rsid w:val="00631C46"/>
    <w:rsid w:val="006374BB"/>
    <w:rsid w:val="006406F7"/>
    <w:rsid w:val="00647104"/>
    <w:rsid w:val="006503B4"/>
    <w:rsid w:val="0065275F"/>
    <w:rsid w:val="0065387C"/>
    <w:rsid w:val="006551BC"/>
    <w:rsid w:val="0065701D"/>
    <w:rsid w:val="006600B9"/>
    <w:rsid w:val="00666C99"/>
    <w:rsid w:val="00671F5D"/>
    <w:rsid w:val="006768F3"/>
    <w:rsid w:val="0067788B"/>
    <w:rsid w:val="00680335"/>
    <w:rsid w:val="00683AA1"/>
    <w:rsid w:val="00686CC9"/>
    <w:rsid w:val="00687997"/>
    <w:rsid w:val="006900DA"/>
    <w:rsid w:val="00690ECE"/>
    <w:rsid w:val="006931B4"/>
    <w:rsid w:val="006939BD"/>
    <w:rsid w:val="00693A19"/>
    <w:rsid w:val="00695BED"/>
    <w:rsid w:val="00695F25"/>
    <w:rsid w:val="006967DB"/>
    <w:rsid w:val="006A0575"/>
    <w:rsid w:val="006B020D"/>
    <w:rsid w:val="006B0A09"/>
    <w:rsid w:val="006B102F"/>
    <w:rsid w:val="006B1792"/>
    <w:rsid w:val="006B2928"/>
    <w:rsid w:val="006B4702"/>
    <w:rsid w:val="006C11BB"/>
    <w:rsid w:val="006C13A1"/>
    <w:rsid w:val="006C437C"/>
    <w:rsid w:val="006C43C4"/>
    <w:rsid w:val="006C4F5B"/>
    <w:rsid w:val="006C747B"/>
    <w:rsid w:val="006C7E96"/>
    <w:rsid w:val="006D09CC"/>
    <w:rsid w:val="006D1E42"/>
    <w:rsid w:val="006D355D"/>
    <w:rsid w:val="006D35B9"/>
    <w:rsid w:val="006D6390"/>
    <w:rsid w:val="006D6A1F"/>
    <w:rsid w:val="006E0900"/>
    <w:rsid w:val="006E2EB5"/>
    <w:rsid w:val="006E4C3F"/>
    <w:rsid w:val="006E7C70"/>
    <w:rsid w:val="006F2D2A"/>
    <w:rsid w:val="006F3FE6"/>
    <w:rsid w:val="006F4302"/>
    <w:rsid w:val="006F4C7A"/>
    <w:rsid w:val="00706100"/>
    <w:rsid w:val="0070739B"/>
    <w:rsid w:val="007073C5"/>
    <w:rsid w:val="00707887"/>
    <w:rsid w:val="00711D55"/>
    <w:rsid w:val="00712CE6"/>
    <w:rsid w:val="00713824"/>
    <w:rsid w:val="00713C59"/>
    <w:rsid w:val="00717887"/>
    <w:rsid w:val="00717ACB"/>
    <w:rsid w:val="00722E4A"/>
    <w:rsid w:val="007230CC"/>
    <w:rsid w:val="00723DDE"/>
    <w:rsid w:val="007277ED"/>
    <w:rsid w:val="00735EBB"/>
    <w:rsid w:val="00737C76"/>
    <w:rsid w:val="0074396B"/>
    <w:rsid w:val="00744D71"/>
    <w:rsid w:val="00744E3D"/>
    <w:rsid w:val="0074509F"/>
    <w:rsid w:val="00751823"/>
    <w:rsid w:val="00752D98"/>
    <w:rsid w:val="007546A2"/>
    <w:rsid w:val="0075472C"/>
    <w:rsid w:val="0075779F"/>
    <w:rsid w:val="00761667"/>
    <w:rsid w:val="00767E24"/>
    <w:rsid w:val="0077430D"/>
    <w:rsid w:val="007758E9"/>
    <w:rsid w:val="00775A87"/>
    <w:rsid w:val="0078216A"/>
    <w:rsid w:val="007833CD"/>
    <w:rsid w:val="00786F54"/>
    <w:rsid w:val="00794147"/>
    <w:rsid w:val="00794A81"/>
    <w:rsid w:val="00796D17"/>
    <w:rsid w:val="007A55A0"/>
    <w:rsid w:val="007A7C9A"/>
    <w:rsid w:val="007B3132"/>
    <w:rsid w:val="007B5FEB"/>
    <w:rsid w:val="007B64AA"/>
    <w:rsid w:val="007C2343"/>
    <w:rsid w:val="007C291D"/>
    <w:rsid w:val="007C7425"/>
    <w:rsid w:val="007D231A"/>
    <w:rsid w:val="007D585F"/>
    <w:rsid w:val="007E00CB"/>
    <w:rsid w:val="007E0338"/>
    <w:rsid w:val="007E4D83"/>
    <w:rsid w:val="007E5007"/>
    <w:rsid w:val="007E7C50"/>
    <w:rsid w:val="007F1A70"/>
    <w:rsid w:val="007F22B8"/>
    <w:rsid w:val="007F7277"/>
    <w:rsid w:val="007F7F48"/>
    <w:rsid w:val="0080026C"/>
    <w:rsid w:val="00801044"/>
    <w:rsid w:val="00804090"/>
    <w:rsid w:val="008052B1"/>
    <w:rsid w:val="0080554F"/>
    <w:rsid w:val="00812BEE"/>
    <w:rsid w:val="0081351C"/>
    <w:rsid w:val="00815E87"/>
    <w:rsid w:val="0081724F"/>
    <w:rsid w:val="00822E77"/>
    <w:rsid w:val="008269D4"/>
    <w:rsid w:val="00832590"/>
    <w:rsid w:val="00834D18"/>
    <w:rsid w:val="008409AE"/>
    <w:rsid w:val="00842054"/>
    <w:rsid w:val="008423F1"/>
    <w:rsid w:val="00847848"/>
    <w:rsid w:val="00850D68"/>
    <w:rsid w:val="00851BC6"/>
    <w:rsid w:val="00854910"/>
    <w:rsid w:val="0085535A"/>
    <w:rsid w:val="008560C9"/>
    <w:rsid w:val="008608E1"/>
    <w:rsid w:val="00861F49"/>
    <w:rsid w:val="008623AD"/>
    <w:rsid w:val="00865931"/>
    <w:rsid w:val="008766CB"/>
    <w:rsid w:val="00876751"/>
    <w:rsid w:val="0088004B"/>
    <w:rsid w:val="008801A3"/>
    <w:rsid w:val="00882E02"/>
    <w:rsid w:val="00885C8B"/>
    <w:rsid w:val="008864A4"/>
    <w:rsid w:val="008926E0"/>
    <w:rsid w:val="008937B4"/>
    <w:rsid w:val="008947B1"/>
    <w:rsid w:val="008949C7"/>
    <w:rsid w:val="008956DA"/>
    <w:rsid w:val="008966A0"/>
    <w:rsid w:val="00897BD6"/>
    <w:rsid w:val="008A00DA"/>
    <w:rsid w:val="008A5871"/>
    <w:rsid w:val="008A6141"/>
    <w:rsid w:val="008A6EFE"/>
    <w:rsid w:val="008A7F0D"/>
    <w:rsid w:val="008B000D"/>
    <w:rsid w:val="008B18E5"/>
    <w:rsid w:val="008B44BE"/>
    <w:rsid w:val="008B58E6"/>
    <w:rsid w:val="008C03EC"/>
    <w:rsid w:val="008C100D"/>
    <w:rsid w:val="008C5E30"/>
    <w:rsid w:val="008C785D"/>
    <w:rsid w:val="008C7A60"/>
    <w:rsid w:val="008E00B1"/>
    <w:rsid w:val="008E0A72"/>
    <w:rsid w:val="008E0F1D"/>
    <w:rsid w:val="008E3AAC"/>
    <w:rsid w:val="008E4DA4"/>
    <w:rsid w:val="008E6D80"/>
    <w:rsid w:val="008F04C1"/>
    <w:rsid w:val="008F12DE"/>
    <w:rsid w:val="008F143F"/>
    <w:rsid w:val="008F31D2"/>
    <w:rsid w:val="0090339F"/>
    <w:rsid w:val="009034B2"/>
    <w:rsid w:val="00904BD8"/>
    <w:rsid w:val="009176AC"/>
    <w:rsid w:val="009204E4"/>
    <w:rsid w:val="009213AE"/>
    <w:rsid w:val="0092287C"/>
    <w:rsid w:val="0092597E"/>
    <w:rsid w:val="009271DD"/>
    <w:rsid w:val="009306B4"/>
    <w:rsid w:val="00931919"/>
    <w:rsid w:val="00934465"/>
    <w:rsid w:val="0093507B"/>
    <w:rsid w:val="00936F86"/>
    <w:rsid w:val="009425BB"/>
    <w:rsid w:val="00944E0D"/>
    <w:rsid w:val="00951416"/>
    <w:rsid w:val="009520BB"/>
    <w:rsid w:val="00953540"/>
    <w:rsid w:val="00954727"/>
    <w:rsid w:val="00963DF2"/>
    <w:rsid w:val="00963DF9"/>
    <w:rsid w:val="00965BEE"/>
    <w:rsid w:val="0096621E"/>
    <w:rsid w:val="00971C63"/>
    <w:rsid w:val="009722FC"/>
    <w:rsid w:val="009727BA"/>
    <w:rsid w:val="00974A0C"/>
    <w:rsid w:val="009766CE"/>
    <w:rsid w:val="009776CB"/>
    <w:rsid w:val="009843A6"/>
    <w:rsid w:val="009853CE"/>
    <w:rsid w:val="00986E44"/>
    <w:rsid w:val="00987308"/>
    <w:rsid w:val="00987B2E"/>
    <w:rsid w:val="009906FF"/>
    <w:rsid w:val="009924E3"/>
    <w:rsid w:val="00994275"/>
    <w:rsid w:val="00995AD8"/>
    <w:rsid w:val="009975D0"/>
    <w:rsid w:val="009A0DEC"/>
    <w:rsid w:val="009A41AA"/>
    <w:rsid w:val="009A6F56"/>
    <w:rsid w:val="009A7825"/>
    <w:rsid w:val="009B1196"/>
    <w:rsid w:val="009B489C"/>
    <w:rsid w:val="009B5271"/>
    <w:rsid w:val="009B57C4"/>
    <w:rsid w:val="009B596D"/>
    <w:rsid w:val="009C03E2"/>
    <w:rsid w:val="009C29C0"/>
    <w:rsid w:val="009C4396"/>
    <w:rsid w:val="009C4648"/>
    <w:rsid w:val="009C64D1"/>
    <w:rsid w:val="009D2928"/>
    <w:rsid w:val="009D4CBD"/>
    <w:rsid w:val="009E674C"/>
    <w:rsid w:val="009E6C5D"/>
    <w:rsid w:val="009F087B"/>
    <w:rsid w:val="009F0FC3"/>
    <w:rsid w:val="00A007F2"/>
    <w:rsid w:val="00A00CB1"/>
    <w:rsid w:val="00A0156A"/>
    <w:rsid w:val="00A01DE4"/>
    <w:rsid w:val="00A03176"/>
    <w:rsid w:val="00A03ED0"/>
    <w:rsid w:val="00A07A86"/>
    <w:rsid w:val="00A10C54"/>
    <w:rsid w:val="00A12196"/>
    <w:rsid w:val="00A12FD0"/>
    <w:rsid w:val="00A15F8F"/>
    <w:rsid w:val="00A169D5"/>
    <w:rsid w:val="00A17A39"/>
    <w:rsid w:val="00A20A73"/>
    <w:rsid w:val="00A218F4"/>
    <w:rsid w:val="00A23363"/>
    <w:rsid w:val="00A25197"/>
    <w:rsid w:val="00A31EC8"/>
    <w:rsid w:val="00A341CA"/>
    <w:rsid w:val="00A375D2"/>
    <w:rsid w:val="00A45B43"/>
    <w:rsid w:val="00A50D49"/>
    <w:rsid w:val="00A5141A"/>
    <w:rsid w:val="00A537C1"/>
    <w:rsid w:val="00A54734"/>
    <w:rsid w:val="00A5594D"/>
    <w:rsid w:val="00A63003"/>
    <w:rsid w:val="00A643CF"/>
    <w:rsid w:val="00A64F3B"/>
    <w:rsid w:val="00A657D7"/>
    <w:rsid w:val="00A72C1C"/>
    <w:rsid w:val="00A74B0F"/>
    <w:rsid w:val="00A7521E"/>
    <w:rsid w:val="00A769E3"/>
    <w:rsid w:val="00A814FE"/>
    <w:rsid w:val="00A82653"/>
    <w:rsid w:val="00A84C1A"/>
    <w:rsid w:val="00A86AB2"/>
    <w:rsid w:val="00A87DDD"/>
    <w:rsid w:val="00AA2740"/>
    <w:rsid w:val="00AA50A9"/>
    <w:rsid w:val="00AA5EAF"/>
    <w:rsid w:val="00AB2064"/>
    <w:rsid w:val="00AB7C17"/>
    <w:rsid w:val="00AC0744"/>
    <w:rsid w:val="00AC1B1C"/>
    <w:rsid w:val="00AC547C"/>
    <w:rsid w:val="00AD00CC"/>
    <w:rsid w:val="00AD6777"/>
    <w:rsid w:val="00AD7546"/>
    <w:rsid w:val="00AD7644"/>
    <w:rsid w:val="00AE2C45"/>
    <w:rsid w:val="00AE5704"/>
    <w:rsid w:val="00AE5C43"/>
    <w:rsid w:val="00AE5DD4"/>
    <w:rsid w:val="00AE6D0A"/>
    <w:rsid w:val="00AF60F6"/>
    <w:rsid w:val="00B01668"/>
    <w:rsid w:val="00B017C4"/>
    <w:rsid w:val="00B017D4"/>
    <w:rsid w:val="00B104F7"/>
    <w:rsid w:val="00B11828"/>
    <w:rsid w:val="00B13BF5"/>
    <w:rsid w:val="00B21C11"/>
    <w:rsid w:val="00B24F18"/>
    <w:rsid w:val="00B25E7F"/>
    <w:rsid w:val="00B305D6"/>
    <w:rsid w:val="00B3327B"/>
    <w:rsid w:val="00B3347C"/>
    <w:rsid w:val="00B3691F"/>
    <w:rsid w:val="00B45407"/>
    <w:rsid w:val="00B52BD5"/>
    <w:rsid w:val="00B54165"/>
    <w:rsid w:val="00B56059"/>
    <w:rsid w:val="00B64FFA"/>
    <w:rsid w:val="00B66577"/>
    <w:rsid w:val="00B71052"/>
    <w:rsid w:val="00B7501D"/>
    <w:rsid w:val="00B830C1"/>
    <w:rsid w:val="00B977D9"/>
    <w:rsid w:val="00B97878"/>
    <w:rsid w:val="00B9792F"/>
    <w:rsid w:val="00BA4371"/>
    <w:rsid w:val="00BA6AE3"/>
    <w:rsid w:val="00BA7EE7"/>
    <w:rsid w:val="00BB3ED2"/>
    <w:rsid w:val="00BB44DF"/>
    <w:rsid w:val="00BB526F"/>
    <w:rsid w:val="00BB7D43"/>
    <w:rsid w:val="00BC4690"/>
    <w:rsid w:val="00BC62F5"/>
    <w:rsid w:val="00BD292C"/>
    <w:rsid w:val="00BD5CF2"/>
    <w:rsid w:val="00BD6556"/>
    <w:rsid w:val="00BD777C"/>
    <w:rsid w:val="00BE354F"/>
    <w:rsid w:val="00BF17EA"/>
    <w:rsid w:val="00BF27B4"/>
    <w:rsid w:val="00BF57B7"/>
    <w:rsid w:val="00BF69FE"/>
    <w:rsid w:val="00BF781C"/>
    <w:rsid w:val="00C0279C"/>
    <w:rsid w:val="00C060B2"/>
    <w:rsid w:val="00C079B6"/>
    <w:rsid w:val="00C16086"/>
    <w:rsid w:val="00C16E69"/>
    <w:rsid w:val="00C16FBA"/>
    <w:rsid w:val="00C2349A"/>
    <w:rsid w:val="00C27B90"/>
    <w:rsid w:val="00C33BA7"/>
    <w:rsid w:val="00C34A97"/>
    <w:rsid w:val="00C37ADB"/>
    <w:rsid w:val="00C407CC"/>
    <w:rsid w:val="00C41387"/>
    <w:rsid w:val="00C42310"/>
    <w:rsid w:val="00C4536E"/>
    <w:rsid w:val="00C459E1"/>
    <w:rsid w:val="00C52245"/>
    <w:rsid w:val="00C61752"/>
    <w:rsid w:val="00C63DA8"/>
    <w:rsid w:val="00C67B60"/>
    <w:rsid w:val="00C7242F"/>
    <w:rsid w:val="00C73770"/>
    <w:rsid w:val="00C766E6"/>
    <w:rsid w:val="00C77835"/>
    <w:rsid w:val="00C87297"/>
    <w:rsid w:val="00C9564A"/>
    <w:rsid w:val="00C962C3"/>
    <w:rsid w:val="00C9747C"/>
    <w:rsid w:val="00CA0079"/>
    <w:rsid w:val="00CA07D2"/>
    <w:rsid w:val="00CA3087"/>
    <w:rsid w:val="00CA3985"/>
    <w:rsid w:val="00CA39C3"/>
    <w:rsid w:val="00CA4EB2"/>
    <w:rsid w:val="00CB100E"/>
    <w:rsid w:val="00CB3419"/>
    <w:rsid w:val="00CB3BCF"/>
    <w:rsid w:val="00CC08A3"/>
    <w:rsid w:val="00CC4AB5"/>
    <w:rsid w:val="00CC6030"/>
    <w:rsid w:val="00CD1692"/>
    <w:rsid w:val="00CD42A5"/>
    <w:rsid w:val="00CD5D0E"/>
    <w:rsid w:val="00CE2634"/>
    <w:rsid w:val="00CE3697"/>
    <w:rsid w:val="00CE3A59"/>
    <w:rsid w:val="00CF171A"/>
    <w:rsid w:val="00CF70F7"/>
    <w:rsid w:val="00D01E25"/>
    <w:rsid w:val="00D03C24"/>
    <w:rsid w:val="00D03CF7"/>
    <w:rsid w:val="00D053BD"/>
    <w:rsid w:val="00D10A97"/>
    <w:rsid w:val="00D20890"/>
    <w:rsid w:val="00D2189A"/>
    <w:rsid w:val="00D22700"/>
    <w:rsid w:val="00D30C23"/>
    <w:rsid w:val="00D30C92"/>
    <w:rsid w:val="00D323F0"/>
    <w:rsid w:val="00D34ADF"/>
    <w:rsid w:val="00D350BC"/>
    <w:rsid w:val="00D4021A"/>
    <w:rsid w:val="00D42FEB"/>
    <w:rsid w:val="00D4330A"/>
    <w:rsid w:val="00D434CE"/>
    <w:rsid w:val="00D44837"/>
    <w:rsid w:val="00D45077"/>
    <w:rsid w:val="00D450A4"/>
    <w:rsid w:val="00D47887"/>
    <w:rsid w:val="00D47932"/>
    <w:rsid w:val="00D53C9D"/>
    <w:rsid w:val="00D54379"/>
    <w:rsid w:val="00D5459B"/>
    <w:rsid w:val="00D613CA"/>
    <w:rsid w:val="00D72A8A"/>
    <w:rsid w:val="00D75223"/>
    <w:rsid w:val="00D7642B"/>
    <w:rsid w:val="00D82774"/>
    <w:rsid w:val="00D84E94"/>
    <w:rsid w:val="00D874C8"/>
    <w:rsid w:val="00D900CC"/>
    <w:rsid w:val="00D91AE1"/>
    <w:rsid w:val="00D9259A"/>
    <w:rsid w:val="00D93652"/>
    <w:rsid w:val="00D93FE7"/>
    <w:rsid w:val="00D95379"/>
    <w:rsid w:val="00D9600A"/>
    <w:rsid w:val="00DA03FC"/>
    <w:rsid w:val="00DA2CCE"/>
    <w:rsid w:val="00DA2D0F"/>
    <w:rsid w:val="00DA3066"/>
    <w:rsid w:val="00DB2B94"/>
    <w:rsid w:val="00DB3B56"/>
    <w:rsid w:val="00DB3F70"/>
    <w:rsid w:val="00DB61C3"/>
    <w:rsid w:val="00DB6C76"/>
    <w:rsid w:val="00DC206D"/>
    <w:rsid w:val="00DC2CA1"/>
    <w:rsid w:val="00DC6117"/>
    <w:rsid w:val="00DC6123"/>
    <w:rsid w:val="00DC64AF"/>
    <w:rsid w:val="00DC6A6F"/>
    <w:rsid w:val="00DC7359"/>
    <w:rsid w:val="00DD1533"/>
    <w:rsid w:val="00DD2DAF"/>
    <w:rsid w:val="00DD47C7"/>
    <w:rsid w:val="00DD4920"/>
    <w:rsid w:val="00DD4BDB"/>
    <w:rsid w:val="00DE1047"/>
    <w:rsid w:val="00DE1241"/>
    <w:rsid w:val="00DE2088"/>
    <w:rsid w:val="00DE30A9"/>
    <w:rsid w:val="00DE30F2"/>
    <w:rsid w:val="00DE61A5"/>
    <w:rsid w:val="00E00828"/>
    <w:rsid w:val="00E00D8F"/>
    <w:rsid w:val="00E03D21"/>
    <w:rsid w:val="00E041AD"/>
    <w:rsid w:val="00E043DD"/>
    <w:rsid w:val="00E0753E"/>
    <w:rsid w:val="00E07DF3"/>
    <w:rsid w:val="00E1323C"/>
    <w:rsid w:val="00E14E76"/>
    <w:rsid w:val="00E165C5"/>
    <w:rsid w:val="00E20C2E"/>
    <w:rsid w:val="00E25954"/>
    <w:rsid w:val="00E2631E"/>
    <w:rsid w:val="00E33B38"/>
    <w:rsid w:val="00E33E2C"/>
    <w:rsid w:val="00E35B75"/>
    <w:rsid w:val="00E37B44"/>
    <w:rsid w:val="00E46FAE"/>
    <w:rsid w:val="00E47D22"/>
    <w:rsid w:val="00E53AE0"/>
    <w:rsid w:val="00E5566A"/>
    <w:rsid w:val="00E55845"/>
    <w:rsid w:val="00E56260"/>
    <w:rsid w:val="00E5702E"/>
    <w:rsid w:val="00E60321"/>
    <w:rsid w:val="00E6226D"/>
    <w:rsid w:val="00E639B3"/>
    <w:rsid w:val="00E640AB"/>
    <w:rsid w:val="00E65240"/>
    <w:rsid w:val="00E66472"/>
    <w:rsid w:val="00E72A5B"/>
    <w:rsid w:val="00E72EEE"/>
    <w:rsid w:val="00E76ECF"/>
    <w:rsid w:val="00E8565D"/>
    <w:rsid w:val="00E90988"/>
    <w:rsid w:val="00E9222A"/>
    <w:rsid w:val="00E97DA0"/>
    <w:rsid w:val="00EA4306"/>
    <w:rsid w:val="00EB10D0"/>
    <w:rsid w:val="00EB6883"/>
    <w:rsid w:val="00EC5D74"/>
    <w:rsid w:val="00EC6B28"/>
    <w:rsid w:val="00EC7FB2"/>
    <w:rsid w:val="00ED09E3"/>
    <w:rsid w:val="00ED4007"/>
    <w:rsid w:val="00ED467B"/>
    <w:rsid w:val="00ED6250"/>
    <w:rsid w:val="00ED7CFB"/>
    <w:rsid w:val="00EE054D"/>
    <w:rsid w:val="00EE18E0"/>
    <w:rsid w:val="00EE1DDF"/>
    <w:rsid w:val="00EE1E39"/>
    <w:rsid w:val="00EE3BAE"/>
    <w:rsid w:val="00EE4038"/>
    <w:rsid w:val="00EE452A"/>
    <w:rsid w:val="00EE685C"/>
    <w:rsid w:val="00EF6DE3"/>
    <w:rsid w:val="00EF78ED"/>
    <w:rsid w:val="00EF7AC0"/>
    <w:rsid w:val="00F043E4"/>
    <w:rsid w:val="00F1072F"/>
    <w:rsid w:val="00F11032"/>
    <w:rsid w:val="00F116BA"/>
    <w:rsid w:val="00F1536F"/>
    <w:rsid w:val="00F15CF3"/>
    <w:rsid w:val="00F17EF5"/>
    <w:rsid w:val="00F244FA"/>
    <w:rsid w:val="00F25559"/>
    <w:rsid w:val="00F30430"/>
    <w:rsid w:val="00F305D1"/>
    <w:rsid w:val="00F33087"/>
    <w:rsid w:val="00F34FCA"/>
    <w:rsid w:val="00F367B8"/>
    <w:rsid w:val="00F42414"/>
    <w:rsid w:val="00F4394C"/>
    <w:rsid w:val="00F47C9F"/>
    <w:rsid w:val="00F546BA"/>
    <w:rsid w:val="00F57215"/>
    <w:rsid w:val="00F665D8"/>
    <w:rsid w:val="00F67389"/>
    <w:rsid w:val="00F72583"/>
    <w:rsid w:val="00F73441"/>
    <w:rsid w:val="00F75193"/>
    <w:rsid w:val="00F90864"/>
    <w:rsid w:val="00F9491A"/>
    <w:rsid w:val="00F958A0"/>
    <w:rsid w:val="00FA23AF"/>
    <w:rsid w:val="00FA3355"/>
    <w:rsid w:val="00FA409C"/>
    <w:rsid w:val="00FB0150"/>
    <w:rsid w:val="00FB03EC"/>
    <w:rsid w:val="00FB2613"/>
    <w:rsid w:val="00FB57A2"/>
    <w:rsid w:val="00FB74FA"/>
    <w:rsid w:val="00FB7763"/>
    <w:rsid w:val="00FB7BE2"/>
    <w:rsid w:val="00FC3062"/>
    <w:rsid w:val="00FD0C05"/>
    <w:rsid w:val="00FD173D"/>
    <w:rsid w:val="00FD354C"/>
    <w:rsid w:val="00FD3E34"/>
    <w:rsid w:val="00FD5C66"/>
    <w:rsid w:val="00FE44DD"/>
    <w:rsid w:val="00FE5A68"/>
    <w:rsid w:val="00FE7533"/>
    <w:rsid w:val="00FF0B09"/>
    <w:rsid w:val="00FF451E"/>
    <w:rsid w:val="00FF577D"/>
    <w:rsid w:val="00FF5F0A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85FCC69"/>
  <w15:docId w15:val="{36DB9711-D8D5-4C7D-A723-F569039F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CB2"/>
    <w:pPr>
      <w:spacing w:before="120" w:after="120" w:line="264" w:lineRule="auto"/>
      <w:ind w:firstLine="432"/>
      <w:jc w:val="both"/>
    </w:pPr>
    <w:rPr>
      <w:rFonts w:cs="Arial"/>
      <w:bCs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 w:val="0"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 w:val="0"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  <w:ind w:firstLine="432"/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smallCaps/>
      <w:color w:val="000000" w:themeColor="text1"/>
      <w:sz w:val="28"/>
      <w:szCs w:val="28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color w:val="000000" w:themeColor="text1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D91AE1"/>
    <w:rPr>
      <w:rFonts w:asciiTheme="majorHAnsi" w:eastAsiaTheme="majorEastAsia" w:hAnsiTheme="majorHAnsi" w:cstheme="majorBidi"/>
      <w:b/>
      <w:i/>
      <w:iCs/>
      <w:color w:val="000000" w:themeColor="text1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bCs/>
      <w:color w:val="252525" w:themeColor="text2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bCs/>
      <w:i/>
      <w:iCs/>
      <w:color w:val="252525" w:themeColor="text2" w:themeShade="B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bCs/>
      <w:i/>
      <w:iCs/>
      <w:color w:val="404040" w:themeColor="text1" w:themeTint="B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bCs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bCs/>
      <w:i/>
      <w:iCs/>
      <w:color w:val="404040" w:themeColor="text1" w:themeTint="BF"/>
      <w:sz w:val="20"/>
      <w:szCs w:val="20"/>
      <w:lang w:val="pt-BR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contextualSpacing w:val="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rFonts w:cs="Arial"/>
      <w:bCs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35A09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3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bCs w:val="0"/>
      <w:sz w:val="20"/>
      <w:szCs w:val="20"/>
      <w:lang w:val="en-GB" w:eastAsia="en-GB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358F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Default">
    <w:name w:val="Default"/>
    <w:rsid w:val="006E4C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4261B2"/>
    <w:rPr>
      <w:color w:val="6B9F25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5702E"/>
    <w:pPr>
      <w:tabs>
        <w:tab w:val="left" w:pos="440"/>
        <w:tab w:val="right" w:leader="dot" w:pos="10790"/>
      </w:tabs>
      <w:spacing w:after="100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5702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E5702E"/>
    <w:pPr>
      <w:spacing w:before="0" w:after="100" w:line="276" w:lineRule="auto"/>
      <w:ind w:left="440" w:firstLine="0"/>
      <w:jc w:val="left"/>
    </w:pPr>
    <w:rPr>
      <w:rFonts w:cstheme="minorBidi"/>
      <w:bCs w:val="0"/>
      <w:lang w:val="en-US"/>
    </w:rPr>
  </w:style>
  <w:style w:type="table" w:styleId="TabeladeGrade1Clara">
    <w:name w:val="Grid Table 1 Light"/>
    <w:basedOn w:val="Tabelanormal"/>
    <w:uiPriority w:val="46"/>
    <w:rsid w:val="001C148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4EBC3A-FE82-40B6-960A-B36433475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4</TotalTime>
  <Pages>4</Pages>
  <Words>1188</Words>
  <Characters>6416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Pelicano</dc:creator>
  <cp:lastModifiedBy>Aninha....... B....B....H.....</cp:lastModifiedBy>
  <cp:revision>3</cp:revision>
  <cp:lastPrinted>2017-03-27T22:12:00Z</cp:lastPrinted>
  <dcterms:created xsi:type="dcterms:W3CDTF">2017-03-30T01:26:00Z</dcterms:created>
  <dcterms:modified xsi:type="dcterms:W3CDTF">2017-03-30T01:28:00Z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